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DD34C2" w:rsidR="00DD34C2" w:rsidP="76362273" w:rsidRDefault="00DD34C2" wp14:textId="77777777" wp14:noSpellErr="1" w14:paraId="5327C68C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DD34C2" w:rsidR="00DD34C2" w:rsidP="76362273" w:rsidRDefault="00DD34C2" w14:paraId="38F3400B" wp14:textId="7FA4DB83">
      <w:pPr>
        <w:pStyle w:val="Ttulo5"/>
        <w:keepLines w:val="1"/>
        <w:numPr>
          <w:ilvl w:val="0"/>
          <w:numId w:val="0"/>
        </w:numPr>
        <w:spacing w:line="360" w:lineRule="auto"/>
        <w:ind w:left="1008"/>
        <w:rPr>
          <w:rFonts w:ascii="Times New Roman" w:hAnsi="Times New Roman"/>
        </w:rPr>
      </w:pPr>
      <w:r w:rsidRPr="76362273" w:rsidR="3B305117">
        <w:rPr>
          <w:rFonts w:ascii="Times New Roman" w:hAnsi="Times New Roman"/>
        </w:rPr>
        <w:t>Interface de usuário &lt;</w:t>
      </w:r>
      <w:r w:rsidRPr="76362273" w:rsidR="3047F2F9">
        <w:rPr>
          <w:rFonts w:ascii="Times New Roman" w:hAnsi="Times New Roman"/>
        </w:rPr>
        <w:t>Carrinho de compras</w:t>
      </w:r>
      <w:r w:rsidRPr="76362273" w:rsidR="3B305117">
        <w:rPr>
          <w:rFonts w:ascii="Times New Roman" w:hAnsi="Times New Roman"/>
        </w:rPr>
        <w:t>&gt;</w:t>
      </w:r>
    </w:p>
    <w:p xmlns:wp14="http://schemas.microsoft.com/office/word/2010/wordml" w:rsidRPr="00DD34C2" w:rsidR="00DD34C2" w:rsidP="76362273" w:rsidRDefault="00DD34C2" wp14:textId="77777777" wp14:noSpellErr="1" w14:paraId="693B9583">
      <w:pPr>
        <w:pStyle w:val="Ttulo6"/>
        <w:spacing w:line="360" w:lineRule="auto"/>
        <w:rPr>
          <w:rFonts w:ascii="Times New Roman" w:hAnsi="Times New Roman"/>
        </w:rPr>
      </w:pPr>
      <w:r w:rsidRPr="76362273" w:rsidR="3B305117">
        <w:rPr>
          <w:rFonts w:ascii="Times New Roman" w:hAnsi="Times New Roman"/>
        </w:rPr>
        <w:t>Leiaute sugerido</w:t>
      </w:r>
    </w:p>
    <w:p xmlns:wp14="http://schemas.microsoft.com/office/word/2010/wordml" w:rsidRPr="00DD34C2" w:rsidR="00DD34C2" w:rsidP="76362273" w:rsidRDefault="00DD34C2" w14:paraId="7756DBEF" wp14:textId="278724B7">
      <w:pPr>
        <w:pStyle w:val="Tabela"/>
        <w:spacing w:line="360" w:lineRule="auto"/>
      </w:pPr>
      <w:r w:rsidR="3B305117">
        <w:rPr/>
        <w:t>&lt;</w:t>
      </w:r>
      <w:r w:rsidRPr="76362273" w:rsidR="3B305117">
        <w:rPr>
          <w:i w:val="1"/>
          <w:iCs w:val="1"/>
        </w:rPr>
        <w:t>wireframe</w:t>
      </w:r>
      <w:r w:rsidR="3B305117">
        <w:rPr/>
        <w:t>&gt;</w:t>
      </w:r>
    </w:p>
    <w:p xmlns:wp14="http://schemas.microsoft.com/office/word/2010/wordml" w:rsidRPr="00DD34C2" w:rsidR="00DD34C2" w:rsidP="76362273" w:rsidRDefault="00DD34C2" w14:paraId="1972B58C" wp14:textId="4F499F9B">
      <w:pPr>
        <w:pStyle w:val="Tabela"/>
        <w:spacing w:line="360" w:lineRule="auto"/>
      </w:pPr>
      <w:r w:rsidR="3B305117">
        <w:drawing>
          <wp:inline xmlns:wp14="http://schemas.microsoft.com/office/word/2010/wordprocessingDrawing" wp14:editId="7892D92D" wp14:anchorId="1041D301">
            <wp:extent cx="3495675" cy="5800725"/>
            <wp:effectExtent l="0" t="0" r="0" b="0"/>
            <wp:docPr id="9227538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4814314" name=""/>
                    <pic:cNvPicPr/>
                  </pic:nvPicPr>
                  <pic:blipFill>
                    <a:blip xmlns:r="http://schemas.openxmlformats.org/officeDocument/2006/relationships" r:embed="rId19127631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D34C2" w:rsidR="00DD34C2" w:rsidP="76362273" w:rsidRDefault="00DD34C2" wp14:textId="77777777" wp14:noSpellErr="1" w14:paraId="298691AD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6FF38DD4">
      <w:pPr>
        <w:pStyle w:val="Ttulo6"/>
        <w:spacing w:line="360" w:lineRule="auto"/>
        <w:rPr>
          <w:rFonts w:ascii="Times New Roman" w:hAnsi="Times New Roman"/>
        </w:rPr>
      </w:pPr>
      <w:r w:rsidRPr="76362273" w:rsidR="3B305117">
        <w:rPr>
          <w:rFonts w:ascii="Times New Roman" w:hAnsi="Times New Roman"/>
        </w:rPr>
        <w:t>Relacionamentos com outras interfaces</w:t>
      </w:r>
    </w:p>
    <w:p xmlns:wp14="http://schemas.microsoft.com/office/word/2010/wordml" w:rsidRPr="00DD34C2" w:rsidR="00DD34C2" w:rsidP="76362273" w:rsidRDefault="00DD34C2" wp14:textId="77777777" wp14:noSpellErr="1" w14:paraId="27091D66">
      <w:pPr>
        <w:pStyle w:val="Tabela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4BEC4531">
      <w:pPr>
        <w:pStyle w:val="Ttulo6"/>
        <w:keepLines w:val="1"/>
        <w:numPr>
          <w:ilvl w:val="0"/>
          <w:numId w:val="0"/>
        </w:numPr>
        <w:spacing w:line="360" w:lineRule="auto"/>
        <w:ind w:left="1152" w:hanging="1152"/>
        <w:rPr>
          <w:rFonts w:ascii="Times New Roman" w:hAnsi="Times New Roman"/>
          <w:b w:val="0"/>
          <w:bCs w:val="0"/>
          <w:i w:val="0"/>
          <w:iCs w:val="0"/>
        </w:rPr>
      </w:pPr>
    </w:p>
    <w:p xmlns:wp14="http://schemas.microsoft.com/office/word/2010/wordml" w:rsidRPr="00DD34C2" w:rsidR="00DD34C2" w:rsidP="76362273" w:rsidRDefault="00DD34C2" wp14:textId="77777777" wp14:noSpellErr="1" w14:paraId="6C7D54D3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3B305117">
        <w:rPr>
          <w:rFonts w:ascii="Times New Roman" w:hAnsi="Times New Roman"/>
        </w:rPr>
        <w:t>Campos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215"/>
        <w:gridCol w:w="1527"/>
        <w:gridCol w:w="1134"/>
        <w:gridCol w:w="1275"/>
        <w:gridCol w:w="1183"/>
        <w:gridCol w:w="1794"/>
      </w:tblGrid>
      <w:tr w:rsidR="76362273" w:rsidTr="76362273" w14:paraId="12B92786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2736E94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215" w:type="dxa"/>
            <w:tcMar/>
          </w:tcPr>
          <w:p w:rsidR="76362273" w:rsidP="76362273" w:rsidRDefault="76362273" w14:noSpellErr="1" w14:paraId="026AAED7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1527" w:type="dxa"/>
            <w:tcMar/>
          </w:tcPr>
          <w:p w:rsidR="76362273" w:rsidP="76362273" w:rsidRDefault="76362273" w14:noSpellErr="1" w14:paraId="5328C417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Descrição</w:t>
            </w:r>
          </w:p>
        </w:tc>
        <w:tc>
          <w:tcPr>
            <w:tcW w:w="1134" w:type="dxa"/>
            <w:tcMar/>
          </w:tcPr>
          <w:p w:rsidR="76362273" w:rsidP="76362273" w:rsidRDefault="76362273" w14:noSpellErr="1" w14:paraId="59F2EA72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Valores válidos</w:t>
            </w:r>
          </w:p>
        </w:tc>
        <w:tc>
          <w:tcPr>
            <w:tcW w:w="1275" w:type="dxa"/>
            <w:tcMar/>
          </w:tcPr>
          <w:p w:rsidR="76362273" w:rsidP="76362273" w:rsidRDefault="76362273" w14:noSpellErr="1" w14:paraId="7510AB39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Formato</w:t>
            </w:r>
          </w:p>
        </w:tc>
        <w:tc>
          <w:tcPr>
            <w:tcW w:w="1183" w:type="dxa"/>
            <w:tcMar/>
          </w:tcPr>
          <w:p w:rsidR="76362273" w:rsidP="76362273" w:rsidRDefault="76362273" w14:noSpellErr="1" w14:paraId="54567FAE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Tipo</w:t>
            </w:r>
          </w:p>
        </w:tc>
        <w:tc>
          <w:tcPr>
            <w:tcW w:w="1794" w:type="dxa"/>
            <w:tcMar/>
          </w:tcPr>
          <w:p w:rsidR="76362273" w:rsidP="76362273" w:rsidRDefault="76362273" w14:noSpellErr="1" w14:paraId="4463240C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61E80EB4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A051240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215" w:type="dxa"/>
            <w:tcMar/>
          </w:tcPr>
          <w:p w:rsidR="09E166C1" w:rsidP="76362273" w:rsidRDefault="09E166C1" w14:paraId="7BDC8C06" w14:textId="5C35BE19">
            <w:pPr>
              <w:pStyle w:val="Tabela"/>
            </w:pPr>
            <w:r w:rsidRPr="76362273" w:rsidR="09E166C1">
              <w:rPr>
                <w:noProof w:val="0"/>
                <w:lang w:val="pt-BR"/>
              </w:rPr>
              <w:t>Quantidade</w:t>
            </w:r>
          </w:p>
        </w:tc>
        <w:tc>
          <w:tcPr>
            <w:tcW w:w="1527" w:type="dxa"/>
            <w:tcMar/>
          </w:tcPr>
          <w:p w:rsidR="09E166C1" w:rsidP="76362273" w:rsidRDefault="09E166C1" w14:paraId="7160EA34" w14:textId="3AA15CE3">
            <w:pPr>
              <w:pStyle w:val="Tabela"/>
            </w:pPr>
            <w:r w:rsidRPr="76362273" w:rsidR="09E166C1">
              <w:rPr>
                <w:noProof w:val="0"/>
                <w:lang w:val="pt-BR"/>
              </w:rPr>
              <w:t>Número de itens do produto na sacola</w:t>
            </w:r>
          </w:p>
        </w:tc>
        <w:tc>
          <w:tcPr>
            <w:tcW w:w="1134" w:type="dxa"/>
            <w:tcMar/>
          </w:tcPr>
          <w:p w:rsidR="09E166C1" w:rsidP="76362273" w:rsidRDefault="09E166C1" w14:paraId="6518674D" w14:textId="5D6027AF">
            <w:pPr>
              <w:pStyle w:val="Tabela"/>
            </w:pPr>
            <w:r w:rsidRPr="76362273" w:rsidR="09E166C1">
              <w:rPr>
                <w:noProof w:val="0"/>
                <w:lang w:val="pt-BR"/>
              </w:rPr>
              <w:t>Inteiros ≥ 1</w:t>
            </w:r>
          </w:p>
        </w:tc>
        <w:tc>
          <w:tcPr>
            <w:tcW w:w="1275" w:type="dxa"/>
            <w:tcMar/>
          </w:tcPr>
          <w:p w:rsidR="09E166C1" w:rsidP="76362273" w:rsidRDefault="09E166C1" w14:paraId="71B7D7AB" w14:textId="7C4ECD3F">
            <w:pPr>
              <w:pStyle w:val="Tabela"/>
            </w:pPr>
            <w:r w:rsidRPr="76362273" w:rsidR="09E166C1">
              <w:rPr>
                <w:noProof w:val="0"/>
                <w:lang w:val="pt-BR"/>
              </w:rPr>
              <w:t>Numérico</w:t>
            </w:r>
          </w:p>
        </w:tc>
        <w:tc>
          <w:tcPr>
            <w:tcW w:w="1183" w:type="dxa"/>
            <w:tcMar/>
          </w:tcPr>
          <w:p w:rsidR="09E166C1" w:rsidP="76362273" w:rsidRDefault="09E166C1" w14:paraId="63C97C02" w14:textId="7AA6C2C5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76362273" w:rsidR="09E166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Input numérico</w:t>
            </w:r>
          </w:p>
        </w:tc>
        <w:tc>
          <w:tcPr>
            <w:tcW w:w="1794" w:type="dxa"/>
            <w:tcMar/>
          </w:tcPr>
          <w:p w:rsidR="58CE6B43" w:rsidP="76362273" w:rsidRDefault="58CE6B43" w14:paraId="7ECBEB3D" w14:textId="05FB4EB3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Não pode ser menor que 1</w:t>
            </w:r>
          </w:p>
        </w:tc>
      </w:tr>
      <w:tr w:rsidR="76362273" w:rsidTr="76362273" w14:paraId="50ABC0AF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180EBDF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215" w:type="dxa"/>
            <w:tcMar/>
          </w:tcPr>
          <w:p w:rsidR="58CE6B43" w:rsidP="76362273" w:rsidRDefault="58CE6B43" w14:paraId="7C37FB58" w14:textId="696A9C0A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Cupom de desconto</w:t>
            </w:r>
          </w:p>
        </w:tc>
        <w:tc>
          <w:tcPr>
            <w:tcW w:w="1527" w:type="dxa"/>
            <w:tcMar/>
          </w:tcPr>
          <w:p w:rsidR="58CE6B43" w:rsidP="76362273" w:rsidRDefault="58CE6B43" w14:paraId="257BED22" w14:textId="7E00421D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Campo para inserir código de cupom</w:t>
            </w:r>
          </w:p>
        </w:tc>
        <w:tc>
          <w:tcPr>
            <w:tcW w:w="1134" w:type="dxa"/>
            <w:tcMar/>
          </w:tcPr>
          <w:p w:rsidR="58CE6B43" w:rsidP="76362273" w:rsidRDefault="58CE6B43" w14:paraId="7C23AC37" w14:textId="3D06875B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Texto alfanumérico</w:t>
            </w:r>
          </w:p>
        </w:tc>
        <w:tc>
          <w:tcPr>
            <w:tcW w:w="1275" w:type="dxa"/>
            <w:tcMar/>
          </w:tcPr>
          <w:p w:rsidR="58CE6B43" w:rsidP="76362273" w:rsidRDefault="58CE6B43" w14:paraId="4A0CB21C" w14:textId="06B4FF8E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Texto (string)</w:t>
            </w:r>
          </w:p>
        </w:tc>
        <w:tc>
          <w:tcPr>
            <w:tcW w:w="1183" w:type="dxa"/>
            <w:tcMar/>
          </w:tcPr>
          <w:p w:rsidR="58CE6B43" w:rsidP="76362273" w:rsidRDefault="58CE6B43" w14:paraId="6927316C" w14:textId="179363C4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Input de texto</w:t>
            </w:r>
          </w:p>
        </w:tc>
        <w:tc>
          <w:tcPr>
            <w:tcW w:w="1794" w:type="dxa"/>
            <w:tcMar/>
          </w:tcPr>
          <w:p w:rsidR="58CE6B43" w:rsidP="76362273" w:rsidRDefault="58CE6B43" w14:paraId="75D7195C" w14:textId="7206363E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Máx. 20 caracteres; pode ser vazio</w:t>
            </w:r>
          </w:p>
        </w:tc>
      </w:tr>
      <w:tr w:rsidR="76362273" w:rsidTr="76362273" w14:paraId="15FC5676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6050671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215" w:type="dxa"/>
            <w:tcMar/>
          </w:tcPr>
          <w:p w:rsidR="58CE6B43" w:rsidP="76362273" w:rsidRDefault="58CE6B43" w14:paraId="0F4185E6" w14:textId="27DC14AC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Calcular frete e prazo</w:t>
            </w:r>
          </w:p>
        </w:tc>
        <w:tc>
          <w:tcPr>
            <w:tcW w:w="1527" w:type="dxa"/>
            <w:tcMar/>
          </w:tcPr>
          <w:p w:rsidR="58CE6B43" w:rsidP="76362273" w:rsidRDefault="58CE6B43" w14:paraId="20CB0936" w14:textId="536756C5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Campo para inserir CEP</w:t>
            </w:r>
          </w:p>
        </w:tc>
        <w:tc>
          <w:tcPr>
            <w:tcW w:w="1134" w:type="dxa"/>
            <w:tcMar/>
          </w:tcPr>
          <w:p w:rsidR="58CE6B43" w:rsidP="76362273" w:rsidRDefault="58CE6B43" w14:paraId="2392CB7E" w14:textId="4CC071FF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CEP válido</w:t>
            </w:r>
          </w:p>
        </w:tc>
        <w:tc>
          <w:tcPr>
            <w:tcW w:w="1275" w:type="dxa"/>
            <w:tcMar/>
          </w:tcPr>
          <w:p w:rsidR="58CE6B43" w:rsidP="76362273" w:rsidRDefault="58CE6B43" w14:paraId="60C7B457" w14:textId="30FFFB3B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00000-000 (Brasil)</w:t>
            </w:r>
          </w:p>
        </w:tc>
        <w:tc>
          <w:tcPr>
            <w:tcW w:w="1183" w:type="dxa"/>
            <w:tcMar/>
          </w:tcPr>
          <w:p w:rsidR="58CE6B43" w:rsidP="76362273" w:rsidRDefault="58CE6B43" w14:paraId="2557B324" w14:textId="135B27DA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Input de texto</w:t>
            </w:r>
          </w:p>
        </w:tc>
        <w:tc>
          <w:tcPr>
            <w:tcW w:w="1794" w:type="dxa"/>
            <w:tcMar/>
          </w:tcPr>
          <w:p w:rsidR="58CE6B43" w:rsidP="76362273" w:rsidRDefault="58CE6B43" w14:paraId="5B82A92D" w14:textId="1799AC3A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Deve ser um CEP válido; obrigatório p/ cálculo</w:t>
            </w:r>
          </w:p>
        </w:tc>
      </w:tr>
      <w:tr w:rsidR="76362273" w:rsidTr="76362273" w14:paraId="5F160737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BFDAC0A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215" w:type="dxa"/>
            <w:tcMar/>
          </w:tcPr>
          <w:p w:rsidR="58CE6B43" w:rsidP="76362273" w:rsidRDefault="58CE6B43" w14:paraId="1254EED2" w14:textId="7DDACC83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Subtotal</w:t>
            </w:r>
          </w:p>
        </w:tc>
        <w:tc>
          <w:tcPr>
            <w:tcW w:w="1527" w:type="dxa"/>
            <w:tcMar/>
          </w:tcPr>
          <w:p w:rsidR="58CE6B43" w:rsidP="76362273" w:rsidRDefault="58CE6B43" w14:paraId="14828DD5" w14:textId="767F32A2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Soma parcial do(s) produto(s)</w:t>
            </w:r>
          </w:p>
        </w:tc>
        <w:tc>
          <w:tcPr>
            <w:tcW w:w="1134" w:type="dxa"/>
            <w:tcMar/>
          </w:tcPr>
          <w:p w:rsidR="58CE6B43" w:rsidP="76362273" w:rsidRDefault="58CE6B43" w14:paraId="69103A23" w14:textId="4E967BA8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Valor monetário ≥ 0</w:t>
            </w:r>
          </w:p>
        </w:tc>
        <w:tc>
          <w:tcPr>
            <w:tcW w:w="1275" w:type="dxa"/>
            <w:tcMar/>
          </w:tcPr>
          <w:p w:rsidR="58CE6B43" w:rsidP="76362273" w:rsidRDefault="58CE6B43" w14:paraId="5AF661E6" w14:textId="69DC63DE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R$ 0,00</w:t>
            </w:r>
          </w:p>
        </w:tc>
        <w:tc>
          <w:tcPr>
            <w:tcW w:w="1183" w:type="dxa"/>
            <w:tcMar/>
          </w:tcPr>
          <w:p w:rsidR="58CE6B43" w:rsidP="76362273" w:rsidRDefault="58CE6B43" w14:paraId="3730CC98" w14:textId="0CDB910D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Campo exibido</w:t>
            </w:r>
          </w:p>
        </w:tc>
        <w:tc>
          <w:tcPr>
            <w:tcW w:w="1794" w:type="dxa"/>
            <w:tcMar/>
          </w:tcPr>
          <w:p w:rsidR="58CE6B43" w:rsidP="76362273" w:rsidRDefault="58CE6B43" w14:paraId="514BBD92" w14:textId="02E63C33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Calculado automaticamente</w:t>
            </w:r>
          </w:p>
        </w:tc>
      </w:tr>
      <w:tr w:rsidR="76362273" w:rsidTr="76362273" w14:paraId="2BF239F2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8E40CE4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215" w:type="dxa"/>
            <w:tcMar/>
          </w:tcPr>
          <w:p w:rsidR="58CE6B43" w:rsidP="76362273" w:rsidRDefault="58CE6B43" w14:paraId="5BB149F8" w14:textId="6DFFF8C3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Total</w:t>
            </w:r>
          </w:p>
        </w:tc>
        <w:tc>
          <w:tcPr>
            <w:tcW w:w="1527" w:type="dxa"/>
            <w:tcMar/>
          </w:tcPr>
          <w:p w:rsidR="58CE6B43" w:rsidP="76362273" w:rsidRDefault="58CE6B43" w14:paraId="63ADA97D" w14:textId="340B76F4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Valor total após descontos e frete</w:t>
            </w:r>
          </w:p>
        </w:tc>
        <w:tc>
          <w:tcPr>
            <w:tcW w:w="1134" w:type="dxa"/>
            <w:tcMar/>
          </w:tcPr>
          <w:p w:rsidR="58CE6B43" w:rsidP="76362273" w:rsidRDefault="58CE6B43" w14:paraId="169B1693" w14:textId="0290F3D1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Valor monetário ≥ 0</w:t>
            </w:r>
          </w:p>
        </w:tc>
        <w:tc>
          <w:tcPr>
            <w:tcW w:w="1275" w:type="dxa"/>
            <w:tcMar/>
          </w:tcPr>
          <w:p w:rsidR="58CE6B43" w:rsidP="76362273" w:rsidRDefault="58CE6B43" w14:paraId="79A089A7" w14:textId="2E580AD7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R$ 0,00</w:t>
            </w:r>
          </w:p>
        </w:tc>
        <w:tc>
          <w:tcPr>
            <w:tcW w:w="1183" w:type="dxa"/>
            <w:tcMar/>
          </w:tcPr>
          <w:p w:rsidR="58CE6B43" w:rsidP="76362273" w:rsidRDefault="58CE6B43" w14:paraId="18685C68" w14:textId="7959F79D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Campo exibido</w:t>
            </w:r>
          </w:p>
        </w:tc>
        <w:tc>
          <w:tcPr>
            <w:tcW w:w="1794" w:type="dxa"/>
            <w:tcMar/>
          </w:tcPr>
          <w:p w:rsidR="58CE6B43" w:rsidP="76362273" w:rsidRDefault="58CE6B43" w14:paraId="7BC3311E" w14:textId="3EA5573B">
            <w:pPr>
              <w:pStyle w:val="Tabela"/>
            </w:pPr>
            <w:r w:rsidRPr="76362273" w:rsidR="58CE6B43">
              <w:rPr>
                <w:noProof w:val="0"/>
                <w:lang w:val="pt-BR"/>
              </w:rPr>
              <w:t>Calculado automaticamente</w:t>
            </w:r>
          </w:p>
        </w:tc>
      </w:tr>
      <w:tr w:rsidR="76362273" w:rsidTr="76362273" w14:paraId="25AE12DB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ECB9EC4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215" w:type="dxa"/>
            <w:tcMar/>
          </w:tcPr>
          <w:p w:rsidR="76362273" w:rsidP="76362273" w:rsidRDefault="76362273" w14:paraId="011BA0B2" w14:textId="35B7ED2A">
            <w:pPr>
              <w:pStyle w:val="Tabela"/>
              <w:rPr>
                <w:noProof w:val="0"/>
                <w:lang w:val="pt-BR"/>
              </w:rPr>
            </w:pPr>
          </w:p>
        </w:tc>
        <w:tc>
          <w:tcPr>
            <w:tcW w:w="1527" w:type="dxa"/>
            <w:tcMar/>
          </w:tcPr>
          <w:p w:rsidR="76362273" w:rsidP="76362273" w:rsidRDefault="76362273" w14:paraId="640C5A50" w14:textId="14A95C5C">
            <w:pPr>
              <w:pStyle w:val="Tabela"/>
              <w:rPr>
                <w:noProof w:val="0"/>
                <w:lang w:val="pt-BR"/>
              </w:rPr>
            </w:pPr>
          </w:p>
        </w:tc>
        <w:tc>
          <w:tcPr>
            <w:tcW w:w="1134" w:type="dxa"/>
            <w:tcMar/>
          </w:tcPr>
          <w:p w:rsidR="76362273" w:rsidP="76362273" w:rsidRDefault="76362273" w14:paraId="3C8B8CF7" w14:textId="2A1CDF16">
            <w:pPr>
              <w:pStyle w:val="Tabela"/>
              <w:rPr>
                <w:noProof w:val="0"/>
                <w:lang w:val="pt-BR"/>
              </w:rPr>
            </w:pPr>
          </w:p>
        </w:tc>
        <w:tc>
          <w:tcPr>
            <w:tcW w:w="1275" w:type="dxa"/>
            <w:tcMar/>
          </w:tcPr>
          <w:p w:rsidR="76362273" w:rsidP="76362273" w:rsidRDefault="76362273" w14:paraId="777C994B" w14:textId="5211F4D9">
            <w:pPr>
              <w:pStyle w:val="Tabela"/>
            </w:pPr>
          </w:p>
        </w:tc>
        <w:tc>
          <w:tcPr>
            <w:tcW w:w="1183" w:type="dxa"/>
            <w:tcMar/>
          </w:tcPr>
          <w:p w:rsidR="76362273" w:rsidP="76362273" w:rsidRDefault="76362273" w14:paraId="678593D8" w14:textId="662E683C">
            <w:pPr>
              <w:pStyle w:val="Tabela"/>
            </w:pPr>
          </w:p>
        </w:tc>
        <w:tc>
          <w:tcPr>
            <w:tcW w:w="1794" w:type="dxa"/>
            <w:tcMar/>
          </w:tcPr>
          <w:p w:rsidR="76362273" w:rsidP="76362273" w:rsidRDefault="76362273" w14:paraId="0A519082" w14:textId="3C7C8411">
            <w:pPr>
              <w:pStyle w:val="Tabela"/>
              <w:rPr>
                <w:noProof w:val="0"/>
                <w:lang w:val="pt-BR"/>
              </w:rPr>
            </w:pPr>
          </w:p>
        </w:tc>
      </w:tr>
      <w:tr w:rsidR="76362273" w:rsidTr="76362273" w14:paraId="4DCEF1F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BD925D9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215" w:type="dxa"/>
            <w:tcMar/>
          </w:tcPr>
          <w:p w:rsidR="76362273" w:rsidP="76362273" w:rsidRDefault="76362273" w14:noSpellErr="1" w14:paraId="221D3D27">
            <w:pPr>
              <w:pStyle w:val="Tabela"/>
            </w:pPr>
          </w:p>
        </w:tc>
        <w:tc>
          <w:tcPr>
            <w:tcW w:w="1527" w:type="dxa"/>
            <w:tcMar/>
          </w:tcPr>
          <w:p w:rsidR="76362273" w:rsidP="76362273" w:rsidRDefault="76362273" w14:noSpellErr="1" w14:paraId="6378CC3C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381F3B49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5CAE6983">
            <w:pPr>
              <w:pStyle w:val="Tabela"/>
            </w:pPr>
          </w:p>
        </w:tc>
        <w:tc>
          <w:tcPr>
            <w:tcW w:w="1183" w:type="dxa"/>
            <w:tcMar/>
          </w:tcPr>
          <w:p w:rsidR="76362273" w:rsidP="76362273" w:rsidRDefault="76362273" w14:noSpellErr="1" w14:paraId="4BC06BE4">
            <w:pPr>
              <w:pStyle w:val="Tabela"/>
            </w:pPr>
          </w:p>
        </w:tc>
        <w:tc>
          <w:tcPr>
            <w:tcW w:w="1794" w:type="dxa"/>
            <w:tcMar/>
          </w:tcPr>
          <w:p w:rsidR="76362273" w:rsidP="76362273" w:rsidRDefault="76362273" w14:noSpellErr="1" w14:paraId="661E62A5">
            <w:pPr>
              <w:pStyle w:val="Tabela"/>
            </w:pPr>
          </w:p>
        </w:tc>
      </w:tr>
      <w:tr w:rsidR="76362273" w:rsidTr="76362273" w14:paraId="12134E10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F7383EB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215" w:type="dxa"/>
            <w:tcMar/>
          </w:tcPr>
          <w:p w:rsidR="76362273" w:rsidP="76362273" w:rsidRDefault="76362273" w14:noSpellErr="1" w14:paraId="52AED5FE">
            <w:pPr>
              <w:pStyle w:val="Tabela"/>
            </w:pPr>
          </w:p>
        </w:tc>
        <w:tc>
          <w:tcPr>
            <w:tcW w:w="1527" w:type="dxa"/>
            <w:tcMar/>
          </w:tcPr>
          <w:p w:rsidR="76362273" w:rsidP="76362273" w:rsidRDefault="76362273" w14:noSpellErr="1" w14:paraId="38331FFB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179EA78B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33C405F2">
            <w:pPr>
              <w:pStyle w:val="Tabela"/>
            </w:pPr>
          </w:p>
        </w:tc>
        <w:tc>
          <w:tcPr>
            <w:tcW w:w="1183" w:type="dxa"/>
            <w:tcMar/>
          </w:tcPr>
          <w:p w:rsidR="76362273" w:rsidP="76362273" w:rsidRDefault="76362273" w14:noSpellErr="1" w14:paraId="44736AE7">
            <w:pPr>
              <w:pStyle w:val="Tabela"/>
            </w:pPr>
          </w:p>
        </w:tc>
        <w:tc>
          <w:tcPr>
            <w:tcW w:w="1794" w:type="dxa"/>
            <w:tcMar/>
          </w:tcPr>
          <w:p w:rsidR="76362273" w:rsidP="76362273" w:rsidRDefault="76362273" w14:noSpellErr="1" w14:paraId="60F53039">
            <w:pPr>
              <w:pStyle w:val="Tabela"/>
            </w:pPr>
          </w:p>
        </w:tc>
      </w:tr>
      <w:tr w:rsidR="76362273" w:rsidTr="76362273" w14:paraId="304C2BAB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F81C3CF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215" w:type="dxa"/>
            <w:tcMar/>
          </w:tcPr>
          <w:p w:rsidR="76362273" w:rsidP="76362273" w:rsidRDefault="76362273" w14:noSpellErr="1" w14:paraId="3CD8C711">
            <w:pPr>
              <w:pStyle w:val="Tabela"/>
            </w:pPr>
          </w:p>
        </w:tc>
        <w:tc>
          <w:tcPr>
            <w:tcW w:w="1527" w:type="dxa"/>
            <w:tcMar/>
          </w:tcPr>
          <w:p w:rsidR="76362273" w:rsidP="76362273" w:rsidRDefault="76362273" w14:noSpellErr="1" w14:paraId="1B6A15D9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583A82EE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4EC6EBD4">
            <w:pPr>
              <w:pStyle w:val="Tabela"/>
            </w:pPr>
          </w:p>
        </w:tc>
        <w:tc>
          <w:tcPr>
            <w:tcW w:w="1183" w:type="dxa"/>
            <w:tcMar/>
          </w:tcPr>
          <w:p w:rsidR="76362273" w:rsidP="76362273" w:rsidRDefault="76362273" w14:noSpellErr="1" w14:paraId="3F35E258">
            <w:pPr>
              <w:pStyle w:val="Tabela"/>
            </w:pPr>
          </w:p>
        </w:tc>
        <w:tc>
          <w:tcPr>
            <w:tcW w:w="1794" w:type="dxa"/>
            <w:tcMar/>
          </w:tcPr>
          <w:p w:rsidR="76362273" w:rsidP="76362273" w:rsidRDefault="76362273" w14:noSpellErr="1" w14:paraId="497437C0">
            <w:pPr>
              <w:pStyle w:val="Tabela"/>
            </w:pPr>
          </w:p>
        </w:tc>
      </w:tr>
      <w:tr w:rsidR="76362273" w:rsidTr="76362273" w14:paraId="153F3C3E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6F38FC1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215" w:type="dxa"/>
            <w:tcMar/>
          </w:tcPr>
          <w:p w:rsidR="76362273" w:rsidP="76362273" w:rsidRDefault="76362273" w14:noSpellErr="1" w14:paraId="38C59FD1">
            <w:pPr>
              <w:pStyle w:val="Tabela"/>
            </w:pPr>
          </w:p>
        </w:tc>
        <w:tc>
          <w:tcPr>
            <w:tcW w:w="1527" w:type="dxa"/>
            <w:tcMar/>
          </w:tcPr>
          <w:p w:rsidR="76362273" w:rsidP="76362273" w:rsidRDefault="76362273" w14:noSpellErr="1" w14:paraId="46BA7D4D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53CFD06A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3F955148">
            <w:pPr>
              <w:pStyle w:val="Tabela"/>
            </w:pPr>
          </w:p>
        </w:tc>
        <w:tc>
          <w:tcPr>
            <w:tcW w:w="1183" w:type="dxa"/>
            <w:tcMar/>
          </w:tcPr>
          <w:p w:rsidR="76362273" w:rsidP="76362273" w:rsidRDefault="76362273" w14:noSpellErr="1" w14:paraId="2A56EA74">
            <w:pPr>
              <w:pStyle w:val="Tabela"/>
            </w:pPr>
          </w:p>
        </w:tc>
        <w:tc>
          <w:tcPr>
            <w:tcW w:w="1794" w:type="dxa"/>
            <w:tcMar/>
          </w:tcPr>
          <w:p w:rsidR="76362273" w:rsidP="76362273" w:rsidRDefault="76362273" w14:noSpellErr="1" w14:paraId="255A9774">
            <w:pPr>
              <w:pStyle w:val="Tabela"/>
            </w:pPr>
          </w:p>
        </w:tc>
      </w:tr>
    </w:tbl>
    <w:p xmlns:wp14="http://schemas.microsoft.com/office/word/2010/wordml" w:rsidRPr="00DD34C2" w:rsidR="00DD34C2" w:rsidP="76362273" w:rsidRDefault="00DD34C2" wp14:textId="77777777" wp14:noSpellErr="1" w14:paraId="462B4309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089379D1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3B305117">
        <w:rPr>
          <w:rFonts w:ascii="Times New Roman" w:hAnsi="Times New Roman"/>
        </w:rPr>
        <w:t>Comandos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76362273" w:rsidTr="76362273" w14:paraId="0EADDA98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8AB5284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76362273" w:rsidP="76362273" w:rsidRDefault="76362273" w14:noSpellErr="1" w14:paraId="7909848B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76362273" w:rsidP="76362273" w:rsidRDefault="76362273" w14:noSpellErr="1" w14:paraId="7C7E9F5E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Ação</w:t>
            </w:r>
          </w:p>
        </w:tc>
        <w:tc>
          <w:tcPr>
            <w:tcW w:w="2457" w:type="dxa"/>
            <w:tcMar/>
          </w:tcPr>
          <w:p w:rsidR="76362273" w:rsidP="76362273" w:rsidRDefault="76362273" w14:noSpellErr="1" w14:paraId="306F9947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0A89A746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E2E40EB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4F4AE36E" w:rsidP="76362273" w:rsidRDefault="4F4AE36E" w14:paraId="3FEDC749" w14:textId="35AEE578">
            <w:pPr>
              <w:pStyle w:val="Tabela"/>
              <w:rPr>
                <w:noProof w:val="0"/>
                <w:lang w:val="pt-BR"/>
              </w:rPr>
            </w:pPr>
            <w:r w:rsidRPr="76362273" w:rsidR="4F4AE36E">
              <w:rPr>
                <w:noProof w:val="0"/>
                <w:lang w:val="pt-BR"/>
              </w:rPr>
              <w:t xml:space="preserve">Botão </w:t>
            </w:r>
            <w:r w:rsidRPr="76362273" w:rsidR="4F4AE36E">
              <w:rPr>
                <w:b w:val="1"/>
                <w:bCs w:val="1"/>
                <w:noProof w:val="0"/>
                <w:lang w:val="pt-BR"/>
              </w:rPr>
              <w:t>+</w:t>
            </w:r>
          </w:p>
        </w:tc>
        <w:tc>
          <w:tcPr>
            <w:tcW w:w="4111" w:type="dxa"/>
            <w:tcMar/>
          </w:tcPr>
          <w:p w:rsidR="4F4AE36E" w:rsidP="76362273" w:rsidRDefault="4F4AE36E" w14:paraId="6E77E49B" w14:textId="2330212A">
            <w:pPr>
              <w:pStyle w:val="Tabela"/>
            </w:pPr>
            <w:r w:rsidRPr="76362273" w:rsidR="4F4AE36E">
              <w:rPr>
                <w:noProof w:val="0"/>
                <w:lang w:val="pt-BR"/>
              </w:rPr>
              <w:t>Aumenta a quantidade do produto em 1</w:t>
            </w:r>
          </w:p>
        </w:tc>
        <w:tc>
          <w:tcPr>
            <w:tcW w:w="2457" w:type="dxa"/>
            <w:tcMar/>
          </w:tcPr>
          <w:p w:rsidR="4F4AE36E" w:rsidP="76362273" w:rsidRDefault="4F4AE36E" w14:paraId="259495FA" w14:textId="32A9AD9D">
            <w:pPr>
              <w:pStyle w:val="Tabela"/>
            </w:pPr>
            <w:r w:rsidRPr="76362273" w:rsidR="4F4AE36E">
              <w:rPr>
                <w:noProof w:val="0"/>
                <w:lang w:val="pt-BR"/>
              </w:rPr>
              <w:t>Quantidade máxima limitada pelo estoque</w:t>
            </w:r>
          </w:p>
        </w:tc>
      </w:tr>
      <w:tr w:rsidR="76362273" w:rsidTr="76362273" w14:paraId="5B6FC4C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6C4D12A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4F4AE36E" w:rsidP="76362273" w:rsidRDefault="4F4AE36E" w14:paraId="3CB270CF" w14:textId="44579F1E">
            <w:pPr>
              <w:pStyle w:val="Tabela"/>
              <w:rPr>
                <w:noProof w:val="0"/>
                <w:lang w:val="pt-BR"/>
              </w:rPr>
            </w:pPr>
            <w:r w:rsidRPr="76362273" w:rsidR="4F4AE36E">
              <w:rPr>
                <w:noProof w:val="0"/>
                <w:lang w:val="pt-BR"/>
              </w:rPr>
              <w:t xml:space="preserve">Botão </w:t>
            </w:r>
            <w:r w:rsidRPr="76362273" w:rsidR="4F4AE36E">
              <w:rPr>
                <w:b w:val="1"/>
                <w:bCs w:val="1"/>
                <w:noProof w:val="0"/>
                <w:lang w:val="pt-BR"/>
              </w:rPr>
              <w:t>-</w:t>
            </w:r>
          </w:p>
        </w:tc>
        <w:tc>
          <w:tcPr>
            <w:tcW w:w="4111" w:type="dxa"/>
            <w:tcMar/>
          </w:tcPr>
          <w:p w:rsidR="4F4AE36E" w:rsidP="76362273" w:rsidRDefault="4F4AE36E" w14:paraId="3979936C" w14:textId="649404FA">
            <w:pPr>
              <w:pStyle w:val="Tabela"/>
            </w:pPr>
            <w:r w:rsidRPr="76362273" w:rsidR="4F4AE36E">
              <w:rPr>
                <w:noProof w:val="0"/>
                <w:lang w:val="pt-BR"/>
              </w:rPr>
              <w:t>Diminui a quantidade do produto em 1</w:t>
            </w:r>
          </w:p>
        </w:tc>
        <w:tc>
          <w:tcPr>
            <w:tcW w:w="2457" w:type="dxa"/>
            <w:tcMar/>
          </w:tcPr>
          <w:p w:rsidR="4F4AE36E" w:rsidP="76362273" w:rsidRDefault="4F4AE36E" w14:paraId="75740D31" w14:textId="348308FC">
            <w:pPr>
              <w:pStyle w:val="Tabela"/>
            </w:pPr>
            <w:r w:rsidRPr="76362273" w:rsidR="4F4AE36E">
              <w:rPr>
                <w:noProof w:val="0"/>
                <w:lang w:val="pt-BR"/>
              </w:rPr>
              <w:t>Não pode reduzir abaixo de 1</w:t>
            </w:r>
          </w:p>
        </w:tc>
      </w:tr>
      <w:tr w:rsidR="76362273" w:rsidTr="76362273" w14:paraId="354580CA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EFDB2A2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4F4AE36E" w:rsidP="76362273" w:rsidRDefault="4F4AE36E" w14:paraId="73AB8381" w14:textId="46C61E3F">
            <w:pPr>
              <w:pStyle w:val="Tabela"/>
              <w:rPr>
                <w:noProof w:val="0"/>
                <w:lang w:val="pt-BR"/>
              </w:rPr>
            </w:pPr>
            <w:r w:rsidRPr="76362273" w:rsidR="4F4AE36E">
              <w:rPr>
                <w:noProof w:val="0"/>
                <w:lang w:val="pt-BR"/>
              </w:rPr>
              <w:t xml:space="preserve">Botão </w:t>
            </w:r>
            <w:r w:rsidRPr="76362273" w:rsidR="4F4AE36E">
              <w:rPr>
                <w:b w:val="1"/>
                <w:bCs w:val="1"/>
                <w:noProof w:val="0"/>
                <w:lang w:val="pt-BR"/>
              </w:rPr>
              <w:t>Excluir</w:t>
            </w:r>
          </w:p>
        </w:tc>
        <w:tc>
          <w:tcPr>
            <w:tcW w:w="4111" w:type="dxa"/>
            <w:tcMar/>
          </w:tcPr>
          <w:p w:rsidR="4F4AE36E" w:rsidP="76362273" w:rsidRDefault="4F4AE36E" w14:paraId="199BB830" w14:textId="66FBF42F">
            <w:pPr>
              <w:pStyle w:val="Tabela"/>
            </w:pPr>
            <w:r w:rsidRPr="76362273" w:rsidR="4F4AE36E">
              <w:rPr>
                <w:noProof w:val="0"/>
                <w:lang w:val="pt-BR"/>
              </w:rPr>
              <w:t>Remove o produto da sacola</w:t>
            </w:r>
          </w:p>
        </w:tc>
        <w:tc>
          <w:tcPr>
            <w:tcW w:w="2457" w:type="dxa"/>
            <w:tcMar/>
          </w:tcPr>
          <w:p w:rsidR="4F4AE36E" w:rsidP="76362273" w:rsidRDefault="4F4AE36E" w14:paraId="73153A97" w14:textId="10F38772">
            <w:pPr>
              <w:pStyle w:val="Tabela"/>
            </w:pPr>
            <w:r w:rsidRPr="76362273" w:rsidR="4F4AE36E">
              <w:rPr>
                <w:noProof w:val="0"/>
                <w:lang w:val="pt-BR"/>
              </w:rPr>
              <w:t>Só aparece se houver produto na sacola</w:t>
            </w:r>
          </w:p>
        </w:tc>
      </w:tr>
      <w:tr w:rsidR="76362273" w:rsidTr="76362273" w14:paraId="47A1E21C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7C862DF3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4F4AE36E" w:rsidP="76362273" w:rsidRDefault="4F4AE36E" w14:paraId="233CF33B" w14:textId="6D25378E">
            <w:pPr>
              <w:pStyle w:val="Tabela"/>
              <w:rPr>
                <w:noProof w:val="0"/>
                <w:lang w:val="pt-BR"/>
              </w:rPr>
            </w:pPr>
            <w:r w:rsidRPr="76362273" w:rsidR="4F4AE36E">
              <w:rPr>
                <w:noProof w:val="0"/>
                <w:lang w:val="pt-BR"/>
              </w:rPr>
              <w:t xml:space="preserve">Botão </w:t>
            </w:r>
            <w:r w:rsidRPr="76362273" w:rsidR="4F4AE36E">
              <w:rPr>
                <w:b w:val="1"/>
                <w:bCs w:val="1"/>
                <w:noProof w:val="0"/>
                <w:lang w:val="pt-BR"/>
              </w:rPr>
              <w:t>Aplicar (Cupom)</w:t>
            </w:r>
          </w:p>
        </w:tc>
        <w:tc>
          <w:tcPr>
            <w:tcW w:w="4111" w:type="dxa"/>
            <w:tcMar/>
          </w:tcPr>
          <w:p w:rsidR="4F4AE36E" w:rsidP="76362273" w:rsidRDefault="4F4AE36E" w14:paraId="43FF1297" w14:textId="1760FC30">
            <w:pPr>
              <w:pStyle w:val="Tabela"/>
            </w:pPr>
            <w:r w:rsidRPr="76362273" w:rsidR="4F4AE36E">
              <w:rPr>
                <w:noProof w:val="0"/>
                <w:lang w:val="pt-BR"/>
              </w:rPr>
              <w:t>Valida e aplica o código de desconto inserido</w:t>
            </w:r>
          </w:p>
        </w:tc>
        <w:tc>
          <w:tcPr>
            <w:tcW w:w="2457" w:type="dxa"/>
            <w:tcMar/>
          </w:tcPr>
          <w:p w:rsidR="4F4AE36E" w:rsidP="76362273" w:rsidRDefault="4F4AE36E" w14:paraId="7BD3DC87" w14:textId="11297D65">
            <w:pPr>
              <w:pStyle w:val="Tabela"/>
            </w:pPr>
            <w:r w:rsidRPr="76362273" w:rsidR="4F4AE36E">
              <w:rPr>
                <w:noProof w:val="0"/>
                <w:lang w:val="pt-BR"/>
              </w:rPr>
              <w:t>Cupom precisa ser válido e dentro do prazo</w:t>
            </w:r>
          </w:p>
        </w:tc>
      </w:tr>
      <w:tr w:rsidR="76362273" w:rsidTr="76362273" w14:paraId="224952D4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7BB6E128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4F4AE36E" w:rsidP="76362273" w:rsidRDefault="4F4AE36E" w14:paraId="322CCEE3" w14:textId="5D48F49B">
            <w:pPr>
              <w:pStyle w:val="Tabela"/>
              <w:rPr>
                <w:noProof w:val="0"/>
                <w:lang w:val="pt-BR"/>
              </w:rPr>
            </w:pPr>
            <w:r w:rsidRPr="76362273" w:rsidR="4F4AE36E">
              <w:rPr>
                <w:noProof w:val="0"/>
                <w:lang w:val="pt-BR"/>
              </w:rPr>
              <w:t xml:space="preserve">Botão </w:t>
            </w:r>
            <w:r w:rsidRPr="76362273" w:rsidR="4F4AE36E">
              <w:rPr>
                <w:b w:val="1"/>
                <w:bCs w:val="1"/>
                <w:noProof w:val="0"/>
                <w:lang w:val="pt-BR"/>
              </w:rPr>
              <w:t>Aplicar (Frete)</w:t>
            </w:r>
          </w:p>
        </w:tc>
        <w:tc>
          <w:tcPr>
            <w:tcW w:w="4111" w:type="dxa"/>
            <w:tcMar/>
          </w:tcPr>
          <w:p w:rsidR="4F4AE36E" w:rsidP="76362273" w:rsidRDefault="4F4AE36E" w14:paraId="4258DFEB" w14:textId="55513A21">
            <w:pPr>
              <w:pStyle w:val="Tabela"/>
            </w:pPr>
            <w:r w:rsidRPr="76362273" w:rsidR="4F4AE36E">
              <w:rPr>
                <w:noProof w:val="0"/>
                <w:lang w:val="pt-BR"/>
              </w:rPr>
              <w:t>Calcula o frete e o prazo de entrega pelo CEP</w:t>
            </w:r>
          </w:p>
        </w:tc>
        <w:tc>
          <w:tcPr>
            <w:tcW w:w="2457" w:type="dxa"/>
            <w:tcMar/>
          </w:tcPr>
          <w:p w:rsidR="4F4AE36E" w:rsidP="76362273" w:rsidRDefault="4F4AE36E" w14:paraId="4E5579CB" w14:textId="4198FB7E">
            <w:pPr>
              <w:pStyle w:val="Tabela"/>
            </w:pPr>
            <w:r w:rsidRPr="76362273" w:rsidR="4F4AE36E">
              <w:rPr>
                <w:noProof w:val="0"/>
                <w:lang w:val="pt-BR"/>
              </w:rPr>
              <w:t>CEP deve estar em formato válido e existir</w:t>
            </w:r>
          </w:p>
        </w:tc>
      </w:tr>
      <w:tr w:rsidR="76362273" w:rsidTr="76362273" w14:paraId="5CF8DF7F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CB9253C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302193C6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14055FAD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2DB07D94">
            <w:pPr>
              <w:pStyle w:val="Tabela"/>
            </w:pPr>
          </w:p>
        </w:tc>
      </w:tr>
      <w:tr w:rsidR="76362273" w:rsidTr="76362273" w14:paraId="75747F20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308E881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151348B9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02F36EDC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3B0AA4EE">
            <w:pPr>
              <w:pStyle w:val="Tabela"/>
            </w:pPr>
          </w:p>
        </w:tc>
      </w:tr>
      <w:tr w:rsidR="76362273" w:rsidTr="76362273" w14:paraId="70B6D96B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C9FE596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47F9D454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00F5F30F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5DA8B213">
            <w:pPr>
              <w:pStyle w:val="Tabela"/>
            </w:pPr>
          </w:p>
        </w:tc>
      </w:tr>
      <w:tr w:rsidR="76362273" w:rsidTr="76362273" w14:paraId="5DD6930A">
        <w:trPr>
          <w:trHeight w:val="465"/>
        </w:trPr>
        <w:tc>
          <w:tcPr>
            <w:tcW w:w="1063" w:type="dxa"/>
            <w:tcMar/>
          </w:tcPr>
          <w:p w:rsidR="76362273" w:rsidP="76362273" w:rsidRDefault="76362273" w14:noSpellErr="1" w14:paraId="5DF1DD78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614E0FBC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2D4F9A8F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470A0D96">
            <w:pPr>
              <w:pStyle w:val="Tabela"/>
            </w:pPr>
          </w:p>
        </w:tc>
      </w:tr>
    </w:tbl>
    <w:p xmlns:wp14="http://schemas.microsoft.com/office/word/2010/wordml" w:rsidRPr="00DD34C2" w:rsidR="00DD34C2" w:rsidP="76362273" w:rsidRDefault="00DD34C2" wp14:textId="77777777" wp14:noSpellErr="1" w14:paraId="359073DA">
      <w:pPr>
        <w:pStyle w:val="Ttulo5"/>
        <w:numPr>
          <w:ilvl w:val="0"/>
          <w:numId w:val="0"/>
        </w:numPr>
        <w:spacing w:line="360" w:lineRule="auto"/>
        <w:rPr>
          <w:rFonts w:ascii="Times New Roman" w:hAnsi="Times New Roman"/>
          <w:b w:val="0"/>
          <w:bCs w:val="0"/>
          <w:highlight w:val="yellow"/>
        </w:rPr>
      </w:pPr>
    </w:p>
    <w:p xmlns:wp14="http://schemas.microsoft.com/office/word/2010/wordml" w:rsidRPr="00DD34C2" w:rsidR="00DD34C2" w:rsidP="76362273" w:rsidRDefault="00DD34C2" wp14:textId="77777777" wp14:noSpellErr="1" w14:paraId="000F17BD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DD34C2" w:rsidR="00DD34C2" w:rsidP="76362273" w:rsidRDefault="00DD34C2" wp14:textId="77777777" wp14:noSpellErr="1" w14:paraId="2F29C684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DD34C2" w:rsidR="00DD34C2" w:rsidP="76362273" w:rsidRDefault="00DD34C2" w14:paraId="5DE59B57" wp14:textId="76254E79">
      <w:pPr>
        <w:pStyle w:val="Ttulo5"/>
        <w:keepLines w:val="1"/>
        <w:numPr>
          <w:ilvl w:val="0"/>
          <w:numId w:val="0"/>
        </w:numPr>
        <w:spacing w:line="360" w:lineRule="auto"/>
        <w:ind w:left="1008"/>
        <w:rPr>
          <w:rFonts w:ascii="Times New Roman" w:hAnsi="Times New Roman"/>
        </w:rPr>
      </w:pPr>
      <w:r w:rsidRPr="76362273" w:rsidR="3B3F7074">
        <w:rPr>
          <w:rFonts w:ascii="Times New Roman" w:hAnsi="Times New Roman"/>
        </w:rPr>
        <w:t>Interface de usuário &lt;</w:t>
      </w:r>
      <w:r w:rsidRPr="76362273" w:rsidR="6B7EB7FC">
        <w:rPr>
          <w:rFonts w:ascii="Times New Roman" w:hAnsi="Times New Roman"/>
        </w:rPr>
        <w:t>Catálogo de produtos</w:t>
      </w:r>
      <w:r w:rsidRPr="76362273" w:rsidR="3B3F7074">
        <w:rPr>
          <w:rFonts w:ascii="Times New Roman" w:hAnsi="Times New Roman"/>
        </w:rPr>
        <w:t>&gt;</w:t>
      </w:r>
    </w:p>
    <w:p xmlns:wp14="http://schemas.microsoft.com/office/word/2010/wordml" w:rsidRPr="00DD34C2" w:rsidR="00DD34C2" w:rsidP="76362273" w:rsidRDefault="00DD34C2" wp14:textId="77777777" wp14:noSpellErr="1" w14:paraId="25F32992">
      <w:pPr>
        <w:pStyle w:val="Ttulo6"/>
        <w:spacing w:line="360" w:lineRule="auto"/>
        <w:rPr>
          <w:rFonts w:ascii="Times New Roman" w:hAnsi="Times New Roman"/>
        </w:rPr>
      </w:pPr>
      <w:r w:rsidRPr="76362273" w:rsidR="3B3F7074">
        <w:rPr>
          <w:rFonts w:ascii="Times New Roman" w:hAnsi="Times New Roman"/>
        </w:rPr>
        <w:t>Leiaute sugerido</w:t>
      </w:r>
    </w:p>
    <w:p xmlns:wp14="http://schemas.microsoft.com/office/word/2010/wordml" w:rsidRPr="00DD34C2" w:rsidR="00DD34C2" w:rsidP="76362273" w:rsidRDefault="00DD34C2" w14:paraId="025FCBC8" wp14:textId="278724B7">
      <w:pPr>
        <w:pStyle w:val="Tabela"/>
        <w:spacing w:line="360" w:lineRule="auto"/>
      </w:pPr>
      <w:r w:rsidR="3B3F7074">
        <w:rPr/>
        <w:t>&lt;</w:t>
      </w:r>
      <w:r w:rsidRPr="76362273" w:rsidR="3B3F7074">
        <w:rPr>
          <w:i w:val="1"/>
          <w:iCs w:val="1"/>
        </w:rPr>
        <w:t>wireframe</w:t>
      </w:r>
      <w:r w:rsidR="3B3F7074">
        <w:rPr/>
        <w:t>&gt;</w:t>
      </w:r>
    </w:p>
    <w:p xmlns:wp14="http://schemas.microsoft.com/office/word/2010/wordml" w:rsidRPr="00DD34C2" w:rsidR="00DD34C2" w:rsidP="76362273" w:rsidRDefault="00DD34C2" w14:paraId="69A506C9" wp14:textId="10B324D0">
      <w:pPr>
        <w:pStyle w:val="Tabela"/>
        <w:spacing w:line="360" w:lineRule="auto"/>
      </w:pPr>
      <w:r w:rsidR="0DC5DAD9">
        <w:drawing>
          <wp:inline xmlns:wp14="http://schemas.microsoft.com/office/word/2010/wordprocessingDrawing" wp14:editId="65305114" wp14:anchorId="5DB59E64">
            <wp:extent cx="2533650" cy="5286375"/>
            <wp:effectExtent l="0" t="0" r="0" b="0"/>
            <wp:docPr id="2760994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6099407" name=""/>
                    <pic:cNvPicPr/>
                  </pic:nvPicPr>
                  <pic:blipFill>
                    <a:blip xmlns:r="http://schemas.openxmlformats.org/officeDocument/2006/relationships" r:embed="rId17085396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D34C2" w:rsidR="00DD34C2" w:rsidP="76362273" w:rsidRDefault="00DD34C2" wp14:textId="77777777" wp14:noSpellErr="1" w14:paraId="2EF27980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5BBBB52D">
      <w:pPr>
        <w:pStyle w:val="Ttulo6"/>
        <w:spacing w:line="360" w:lineRule="auto"/>
        <w:rPr>
          <w:rFonts w:ascii="Times New Roman" w:hAnsi="Times New Roman"/>
        </w:rPr>
      </w:pPr>
      <w:r w:rsidRPr="76362273" w:rsidR="3B3F7074">
        <w:rPr>
          <w:rFonts w:ascii="Times New Roman" w:hAnsi="Times New Roman"/>
        </w:rPr>
        <w:t>Relacionamentos com outras interfaces</w:t>
      </w:r>
    </w:p>
    <w:p xmlns:wp14="http://schemas.microsoft.com/office/word/2010/wordml" w:rsidRPr="00DD34C2" w:rsidR="00DD34C2" w:rsidP="76362273" w:rsidRDefault="00DD34C2" wp14:textId="77777777" wp14:noSpellErr="1" w14:paraId="6597395C">
      <w:pPr>
        <w:pStyle w:val="Tabela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47CF9D80">
      <w:pPr>
        <w:pStyle w:val="Ttulo6"/>
        <w:keepLines w:val="1"/>
        <w:numPr>
          <w:ilvl w:val="0"/>
          <w:numId w:val="0"/>
        </w:numPr>
        <w:spacing w:line="360" w:lineRule="auto"/>
        <w:ind w:left="1152" w:hanging="1152"/>
        <w:rPr>
          <w:rFonts w:ascii="Times New Roman" w:hAnsi="Times New Roman"/>
          <w:b w:val="0"/>
          <w:bCs w:val="0"/>
          <w:i w:val="0"/>
          <w:iCs w:val="0"/>
        </w:rPr>
      </w:pPr>
    </w:p>
    <w:p xmlns:wp14="http://schemas.microsoft.com/office/word/2010/wordml" w:rsidRPr="00DD34C2" w:rsidR="00DD34C2" w:rsidP="76362273" w:rsidRDefault="00DD34C2" wp14:textId="77777777" wp14:noSpellErr="1" w14:paraId="7968B22F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3B3F7074">
        <w:rPr>
          <w:rFonts w:ascii="Times New Roman" w:hAnsi="Times New Roman"/>
        </w:rPr>
        <w:t>Campos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76362273" w:rsidTr="76362273" w14:paraId="6A71D82D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B49C153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427" w:type="dxa"/>
            <w:tcMar/>
          </w:tcPr>
          <w:p w:rsidR="76362273" w:rsidP="76362273" w:rsidRDefault="76362273" w14:noSpellErr="1" w14:paraId="7546C5D1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1315" w:type="dxa"/>
            <w:tcMar/>
          </w:tcPr>
          <w:p w:rsidR="76362273" w:rsidP="76362273" w:rsidRDefault="76362273" w14:noSpellErr="1" w14:paraId="3746E0CE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Descrição</w:t>
            </w:r>
          </w:p>
        </w:tc>
        <w:tc>
          <w:tcPr>
            <w:tcW w:w="1134" w:type="dxa"/>
            <w:tcMar/>
          </w:tcPr>
          <w:p w:rsidR="76362273" w:rsidP="76362273" w:rsidRDefault="76362273" w14:noSpellErr="1" w14:paraId="4D87D152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Valores válidos</w:t>
            </w:r>
          </w:p>
        </w:tc>
        <w:tc>
          <w:tcPr>
            <w:tcW w:w="1275" w:type="dxa"/>
            <w:tcMar/>
          </w:tcPr>
          <w:p w:rsidR="76362273" w:rsidP="76362273" w:rsidRDefault="76362273" w14:noSpellErr="1" w14:paraId="097C52FB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Formato</w:t>
            </w:r>
          </w:p>
        </w:tc>
        <w:tc>
          <w:tcPr>
            <w:tcW w:w="993" w:type="dxa"/>
            <w:tcMar/>
          </w:tcPr>
          <w:p w:rsidR="76362273" w:rsidP="76362273" w:rsidRDefault="76362273" w14:noSpellErr="1" w14:paraId="4FB598EC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Tipo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2318F5A8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7D62BC42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993025E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DEE2670" w:rsidP="76362273" w:rsidRDefault="2DEE2670" w14:paraId="0BB93928" w14:textId="1B280313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Nome do Produto</w:t>
            </w:r>
          </w:p>
        </w:tc>
        <w:tc>
          <w:tcPr>
            <w:tcW w:w="1315" w:type="dxa"/>
            <w:tcMar/>
          </w:tcPr>
          <w:p w:rsidR="2DEE2670" w:rsidP="76362273" w:rsidRDefault="2DEE2670" w14:paraId="6C765834" w14:textId="512BC181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Título exibido embaixo da imagem</w:t>
            </w:r>
          </w:p>
        </w:tc>
        <w:tc>
          <w:tcPr>
            <w:tcW w:w="1134" w:type="dxa"/>
            <w:tcMar/>
          </w:tcPr>
          <w:p w:rsidR="2DEE2670" w:rsidP="76362273" w:rsidRDefault="2DEE2670" w14:paraId="0CC73E24" w14:textId="3F8CFC5F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Texto alfanumérico</w:t>
            </w:r>
          </w:p>
        </w:tc>
        <w:tc>
          <w:tcPr>
            <w:tcW w:w="1275" w:type="dxa"/>
            <w:tcMar/>
          </w:tcPr>
          <w:p w:rsidR="2DEE2670" w:rsidP="76362273" w:rsidRDefault="2DEE2670" w14:paraId="22F7BA9E" w14:textId="5C27C7D4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DEE2670" w:rsidP="76362273" w:rsidRDefault="2DEE2670" w14:paraId="5DB798FB" w14:textId="362422D3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Campo exibido</w:t>
            </w:r>
          </w:p>
        </w:tc>
        <w:tc>
          <w:tcPr>
            <w:tcW w:w="1984" w:type="dxa"/>
            <w:tcMar/>
          </w:tcPr>
          <w:p w:rsidR="2DEE2670" w:rsidP="76362273" w:rsidRDefault="2DEE2670" w14:paraId="2D42363C" w14:textId="6835F273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Máx. 100 caracteres</w:t>
            </w:r>
          </w:p>
        </w:tc>
      </w:tr>
      <w:tr w:rsidR="76362273" w:rsidTr="76362273" w14:paraId="310EEECC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73B08284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DEE2670" w:rsidP="76362273" w:rsidRDefault="2DEE2670" w14:paraId="1E42F772" w14:textId="73C8C61C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Imagem do Produto</w:t>
            </w:r>
          </w:p>
        </w:tc>
        <w:tc>
          <w:tcPr>
            <w:tcW w:w="1315" w:type="dxa"/>
            <w:tcMar/>
          </w:tcPr>
          <w:p w:rsidR="2DEE2670" w:rsidP="76362273" w:rsidRDefault="2DEE2670" w14:paraId="1DAF0419" w14:textId="6B714FF6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Foto ilustrativa</w:t>
            </w:r>
          </w:p>
        </w:tc>
        <w:tc>
          <w:tcPr>
            <w:tcW w:w="1134" w:type="dxa"/>
            <w:tcMar/>
          </w:tcPr>
          <w:p w:rsidR="2DEE2670" w:rsidP="76362273" w:rsidRDefault="2DEE2670" w14:paraId="30192588" w14:textId="7EB1746D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Arquivo de imagem</w:t>
            </w:r>
          </w:p>
        </w:tc>
        <w:tc>
          <w:tcPr>
            <w:tcW w:w="1275" w:type="dxa"/>
            <w:tcMar/>
          </w:tcPr>
          <w:p w:rsidR="2DEE2670" w:rsidP="76362273" w:rsidRDefault="2DEE2670" w14:paraId="521F695D" w14:textId="246AAA47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JPG/PNG/WebP</w:t>
            </w:r>
          </w:p>
        </w:tc>
        <w:tc>
          <w:tcPr>
            <w:tcW w:w="993" w:type="dxa"/>
            <w:tcMar/>
          </w:tcPr>
          <w:p w:rsidR="2DEE2670" w:rsidP="76362273" w:rsidRDefault="2DEE2670" w14:paraId="6866E715" w14:textId="7CF6F319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Campo exibido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3E1531C6">
            <w:pPr>
              <w:pStyle w:val="Tabela"/>
            </w:pPr>
          </w:p>
        </w:tc>
      </w:tr>
      <w:tr w:rsidR="76362273" w:rsidTr="76362273" w14:paraId="174D2048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550D22A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DEE2670" w:rsidP="76362273" w:rsidRDefault="2DEE2670" w14:paraId="04404F15" w14:textId="6A921CCA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Preço</w:t>
            </w:r>
          </w:p>
        </w:tc>
        <w:tc>
          <w:tcPr>
            <w:tcW w:w="1315" w:type="dxa"/>
            <w:tcMar/>
          </w:tcPr>
          <w:p w:rsidR="2DEE2670" w:rsidP="76362273" w:rsidRDefault="2DEE2670" w14:paraId="70B77E99" w14:textId="0F6E6B25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Valor do produto</w:t>
            </w:r>
          </w:p>
        </w:tc>
        <w:tc>
          <w:tcPr>
            <w:tcW w:w="1134" w:type="dxa"/>
            <w:tcMar/>
          </w:tcPr>
          <w:p w:rsidR="2DEE2670" w:rsidP="76362273" w:rsidRDefault="2DEE2670" w14:paraId="627C23E7" w14:textId="5D9F6044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Valor monetário ≥ 0</w:t>
            </w:r>
          </w:p>
        </w:tc>
        <w:tc>
          <w:tcPr>
            <w:tcW w:w="1275" w:type="dxa"/>
            <w:tcMar/>
          </w:tcPr>
          <w:p w:rsidR="2DEE2670" w:rsidP="76362273" w:rsidRDefault="2DEE2670" w14:paraId="74CD141B" w14:textId="4E1E6AE9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R$ 0,00</w:t>
            </w:r>
          </w:p>
        </w:tc>
        <w:tc>
          <w:tcPr>
            <w:tcW w:w="993" w:type="dxa"/>
            <w:tcMar/>
          </w:tcPr>
          <w:p w:rsidR="2DEE2670" w:rsidP="76362273" w:rsidRDefault="2DEE2670" w14:paraId="7BD28824" w14:textId="6E3C6B66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Campo exibido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0E85264E">
            <w:pPr>
              <w:pStyle w:val="Tabela"/>
            </w:pPr>
          </w:p>
        </w:tc>
      </w:tr>
      <w:tr w:rsidR="76362273" w:rsidTr="76362273" w14:paraId="7594A42C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C57899C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DEE2670" w:rsidP="76362273" w:rsidRDefault="2DEE2670" w14:paraId="28163F81" w14:textId="1B17E837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Preço parcelado</w:t>
            </w:r>
          </w:p>
        </w:tc>
        <w:tc>
          <w:tcPr>
            <w:tcW w:w="1315" w:type="dxa"/>
            <w:tcMar/>
          </w:tcPr>
          <w:p w:rsidR="2DEE2670" w:rsidP="76362273" w:rsidRDefault="2DEE2670" w14:paraId="1A3454BC" w14:textId="42531859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Condição de parcelamento (ex.: 3x de R$ 50,00)</w:t>
            </w:r>
          </w:p>
        </w:tc>
        <w:tc>
          <w:tcPr>
            <w:tcW w:w="1134" w:type="dxa"/>
            <w:tcMar/>
          </w:tcPr>
          <w:p w:rsidR="2DEE2670" w:rsidP="76362273" w:rsidRDefault="2DEE2670" w14:paraId="3A851F07" w14:textId="39402F19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Texto + valor monetário</w:t>
            </w:r>
          </w:p>
        </w:tc>
        <w:tc>
          <w:tcPr>
            <w:tcW w:w="1275" w:type="dxa"/>
            <w:tcMar/>
          </w:tcPr>
          <w:p w:rsidR="2DEE2670" w:rsidP="76362273" w:rsidRDefault="2DEE2670" w14:paraId="16188CFD" w14:textId="632D0D73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DEE2670" w:rsidP="76362273" w:rsidRDefault="2DEE2670" w14:paraId="39DF5F41" w14:textId="68D3545A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Campo exibido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247402D5">
            <w:pPr>
              <w:pStyle w:val="Tabela"/>
            </w:pPr>
          </w:p>
        </w:tc>
      </w:tr>
      <w:tr w:rsidR="76362273" w:rsidTr="76362273" w14:paraId="5B6CE2CB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9CED187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DEE2670" w:rsidP="76362273" w:rsidRDefault="2DEE2670" w14:paraId="48233CC5" w14:textId="594E9A44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Carrossel de banners</w:t>
            </w:r>
          </w:p>
        </w:tc>
        <w:tc>
          <w:tcPr>
            <w:tcW w:w="1315" w:type="dxa"/>
            <w:tcMar/>
          </w:tcPr>
          <w:p w:rsidR="2DEE2670" w:rsidP="76362273" w:rsidRDefault="2DEE2670" w14:paraId="787736C3" w14:textId="45501607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Imagem principal rotativa</w:t>
            </w:r>
          </w:p>
        </w:tc>
        <w:tc>
          <w:tcPr>
            <w:tcW w:w="1134" w:type="dxa"/>
            <w:tcMar/>
          </w:tcPr>
          <w:p w:rsidR="2DEE2670" w:rsidP="76362273" w:rsidRDefault="2DEE2670" w14:paraId="12903C93" w14:textId="23AD532A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Arquivo de imagem</w:t>
            </w:r>
          </w:p>
        </w:tc>
        <w:tc>
          <w:tcPr>
            <w:tcW w:w="1275" w:type="dxa"/>
            <w:tcMar/>
          </w:tcPr>
          <w:p w:rsidR="2DEE2670" w:rsidP="76362273" w:rsidRDefault="2DEE2670" w14:paraId="73CC95D8" w14:textId="5D71870C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JPG/PNG/WebP</w:t>
            </w:r>
          </w:p>
        </w:tc>
        <w:tc>
          <w:tcPr>
            <w:tcW w:w="993" w:type="dxa"/>
            <w:tcMar/>
          </w:tcPr>
          <w:p w:rsidR="2DEE2670" w:rsidP="76362273" w:rsidRDefault="2DEE2670" w14:paraId="0CD6B21D" w14:textId="466DAE87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Componente UI</w:t>
            </w:r>
          </w:p>
        </w:tc>
        <w:tc>
          <w:tcPr>
            <w:tcW w:w="1984" w:type="dxa"/>
            <w:tcMar/>
          </w:tcPr>
          <w:p w:rsidR="2DEE2670" w:rsidP="76362273" w:rsidRDefault="2DEE2670" w14:paraId="4B228715" w14:textId="2775B6CA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Deve ter ao menos 1 imagem válida</w:t>
            </w:r>
          </w:p>
        </w:tc>
      </w:tr>
      <w:tr w:rsidR="76362273" w:rsidTr="76362273" w14:paraId="2063EBD3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3BF6590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DEE2670" w:rsidP="76362273" w:rsidRDefault="2DEE2670" w14:paraId="472ABEC7" w14:textId="751504B6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Menu de categorias</w:t>
            </w:r>
          </w:p>
        </w:tc>
        <w:tc>
          <w:tcPr>
            <w:tcW w:w="1315" w:type="dxa"/>
            <w:tcMar/>
          </w:tcPr>
          <w:p w:rsidR="2DEE2670" w:rsidP="76362273" w:rsidRDefault="2DEE2670" w14:paraId="1A12AB6B" w14:textId="78A3F3DB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Links para Anéis, Colares, Brincos, Pulseiras</w:t>
            </w:r>
          </w:p>
        </w:tc>
        <w:tc>
          <w:tcPr>
            <w:tcW w:w="1134" w:type="dxa"/>
            <w:tcMar/>
          </w:tcPr>
          <w:p w:rsidR="2DEE2670" w:rsidP="76362273" w:rsidRDefault="2DEE2670" w14:paraId="4E70078A" w14:textId="659E2C39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Texto (nomes de categorias)</w:t>
            </w:r>
          </w:p>
        </w:tc>
        <w:tc>
          <w:tcPr>
            <w:tcW w:w="1275" w:type="dxa"/>
            <w:tcMar/>
          </w:tcPr>
          <w:p w:rsidR="2DEE2670" w:rsidP="76362273" w:rsidRDefault="2DEE2670" w14:paraId="54B376C7" w14:textId="298C274B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DEE2670" w:rsidP="76362273" w:rsidRDefault="2DEE2670" w14:paraId="3C09313C" w14:textId="1E50BF4E">
            <w:pPr>
              <w:pStyle w:val="Tabela"/>
            </w:pPr>
            <w:r w:rsidRPr="76362273" w:rsidR="2DEE2670">
              <w:rPr>
                <w:noProof w:val="0"/>
                <w:lang w:val="pt-BR"/>
              </w:rPr>
              <w:t>Link/navegação</w:t>
            </w:r>
          </w:p>
        </w:tc>
        <w:tc>
          <w:tcPr>
            <w:tcW w:w="1984" w:type="dxa"/>
            <w:tcMar/>
          </w:tcPr>
          <w:p w:rsidR="76362273" w:rsidP="76362273" w:rsidRDefault="76362273" w14:paraId="687A83F7" w14:textId="7CA3D1D7">
            <w:pPr>
              <w:spacing w:before="0" w:beforeAutospacing="off" w:after="0" w:afterAutospacing="off"/>
            </w:pPr>
            <w:r w:rsidR="76362273">
              <w:rPr/>
              <w:t>Deve redirecionar corretamente</w:t>
            </w:r>
          </w:p>
        </w:tc>
      </w:tr>
      <w:tr w:rsidR="76362273" w:rsidTr="76362273" w14:paraId="03C86CAE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716E174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2B9C53B3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412EBFA6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24A46E57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5CB76111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5B8EF928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530F0B92">
            <w:pPr>
              <w:pStyle w:val="Tabela"/>
            </w:pPr>
          </w:p>
        </w:tc>
      </w:tr>
      <w:tr w:rsidR="76362273" w:rsidTr="76362273" w14:paraId="6FEF415E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B79991E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06EDF736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5749DA7C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47C20B31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266A68C9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7C4A93A4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6F5CE5E3">
            <w:pPr>
              <w:pStyle w:val="Tabela"/>
            </w:pPr>
          </w:p>
        </w:tc>
      </w:tr>
      <w:tr w:rsidR="76362273" w:rsidTr="76362273" w14:paraId="7982998B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76E78840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535C4A9B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476AF03E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1FF9F2E7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0D351E8F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1BE3368C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170E8FA1">
            <w:pPr>
              <w:pStyle w:val="Tabela"/>
            </w:pPr>
          </w:p>
        </w:tc>
      </w:tr>
      <w:tr w:rsidR="76362273" w:rsidTr="76362273" w14:paraId="32FC5932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FA5AE3B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08C353B1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29AF907A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0E65ED7A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6AA5A7D2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1EB0F82D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4284DAB5">
            <w:pPr>
              <w:pStyle w:val="Tabela"/>
            </w:pPr>
          </w:p>
        </w:tc>
      </w:tr>
    </w:tbl>
    <w:p xmlns:wp14="http://schemas.microsoft.com/office/word/2010/wordml" w:rsidRPr="00DD34C2" w:rsidR="00DD34C2" w:rsidP="76362273" w:rsidRDefault="00DD34C2" wp14:textId="77777777" wp14:noSpellErr="1" w14:paraId="123370FE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3763EE8C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3B3F7074">
        <w:rPr>
          <w:rFonts w:ascii="Times New Roman" w:hAnsi="Times New Roman"/>
        </w:rPr>
        <w:t>Comandos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76362273" w:rsidTr="76362273" w14:paraId="17159A36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E6625E2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76362273" w:rsidP="76362273" w:rsidRDefault="76362273" w14:noSpellErr="1" w14:paraId="28761C4E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76362273" w:rsidP="76362273" w:rsidRDefault="76362273" w14:noSpellErr="1" w14:paraId="7F13DFD3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Ação</w:t>
            </w:r>
          </w:p>
        </w:tc>
        <w:tc>
          <w:tcPr>
            <w:tcW w:w="2457" w:type="dxa"/>
            <w:tcMar/>
          </w:tcPr>
          <w:p w:rsidR="76362273" w:rsidP="76362273" w:rsidRDefault="76362273" w14:noSpellErr="1" w14:paraId="73ABFA58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1C2BDA30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789997C1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33FD9536" w:rsidP="76362273" w:rsidRDefault="33FD9536" w14:paraId="63A4258F" w14:textId="34FECF65">
            <w:pPr>
              <w:pStyle w:val="Tabela"/>
            </w:pPr>
            <w:r w:rsidRPr="76362273" w:rsidR="33FD9536">
              <w:rPr>
                <w:noProof w:val="0"/>
                <w:lang w:val="pt-BR"/>
              </w:rPr>
              <w:t>Botão “Adicionar ao carrinho”</w:t>
            </w:r>
          </w:p>
        </w:tc>
        <w:tc>
          <w:tcPr>
            <w:tcW w:w="4111" w:type="dxa"/>
            <w:tcMar/>
          </w:tcPr>
          <w:p w:rsidR="33FD9536" w:rsidP="76362273" w:rsidRDefault="33FD9536" w14:paraId="10D4A2DA" w14:textId="5156E9F8">
            <w:pPr>
              <w:pStyle w:val="Tabela"/>
            </w:pPr>
            <w:r w:rsidRPr="76362273" w:rsidR="33FD9536">
              <w:rPr>
                <w:noProof w:val="0"/>
                <w:lang w:val="pt-BR"/>
              </w:rPr>
              <w:t>Insere o produto selecionado na sacola</w:t>
            </w:r>
          </w:p>
        </w:tc>
        <w:tc>
          <w:tcPr>
            <w:tcW w:w="2457" w:type="dxa"/>
            <w:tcMar/>
          </w:tcPr>
          <w:p w:rsidR="33FD9536" w:rsidP="76362273" w:rsidRDefault="33FD9536" w14:paraId="08BFE622" w14:textId="2CD8BD40">
            <w:pPr>
              <w:pStyle w:val="Tabela"/>
            </w:pPr>
            <w:r w:rsidRPr="76362273" w:rsidR="33FD9536">
              <w:rPr>
                <w:noProof w:val="0"/>
                <w:lang w:val="pt-BR"/>
              </w:rPr>
              <w:t>Só funciona se o produto estiver em estoque</w:t>
            </w:r>
          </w:p>
        </w:tc>
      </w:tr>
      <w:tr w:rsidR="76362273" w:rsidTr="76362273" w14:paraId="1211A91B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027FC5A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33FD9536" w:rsidP="76362273" w:rsidRDefault="33FD9536" w14:paraId="261279B7" w14:textId="5166A1A7">
            <w:pPr>
              <w:pStyle w:val="Tabela"/>
            </w:pPr>
            <w:r w:rsidRPr="76362273" w:rsidR="33FD9536">
              <w:rPr>
                <w:noProof w:val="0"/>
                <w:lang w:val="pt-BR"/>
              </w:rPr>
              <w:t>Ícone coração</w:t>
            </w:r>
          </w:p>
        </w:tc>
        <w:tc>
          <w:tcPr>
            <w:tcW w:w="4111" w:type="dxa"/>
            <w:tcMar/>
          </w:tcPr>
          <w:p w:rsidR="33FD9536" w:rsidP="76362273" w:rsidRDefault="33FD9536" w14:paraId="153FBF3C" w14:textId="3778739F">
            <w:pPr>
              <w:pStyle w:val="Tabela"/>
            </w:pPr>
            <w:r w:rsidRPr="76362273" w:rsidR="33FD9536">
              <w:rPr>
                <w:noProof w:val="0"/>
                <w:lang w:val="pt-BR"/>
              </w:rPr>
              <w:t>Adiciona produto à lista de favoritos</w:t>
            </w:r>
          </w:p>
        </w:tc>
        <w:tc>
          <w:tcPr>
            <w:tcW w:w="2457" w:type="dxa"/>
            <w:tcMar/>
          </w:tcPr>
          <w:p w:rsidR="33FD9536" w:rsidP="76362273" w:rsidRDefault="33FD9536" w14:paraId="0091126A" w14:textId="4F4DCCAD">
            <w:pPr>
              <w:pStyle w:val="Tabela"/>
            </w:pPr>
            <w:r w:rsidRPr="76362273" w:rsidR="33FD9536">
              <w:rPr>
                <w:noProof w:val="0"/>
                <w:lang w:val="pt-BR"/>
              </w:rPr>
              <w:t>Usuário deve estar logado</w:t>
            </w:r>
          </w:p>
        </w:tc>
      </w:tr>
      <w:tr w:rsidR="76362273" w:rsidTr="76362273" w14:paraId="6DFF3672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E091CD0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33FD9536" w:rsidP="76362273" w:rsidRDefault="33FD9536" w14:paraId="0FC0A067" w14:textId="4C5EA983">
            <w:pPr>
              <w:pStyle w:val="Tabela"/>
            </w:pPr>
            <w:r w:rsidRPr="76362273" w:rsidR="33FD9536">
              <w:rPr>
                <w:noProof w:val="0"/>
                <w:lang w:val="pt-BR"/>
              </w:rPr>
              <w:t>Botão de navegação (setas ⬅️ ➡️)</w:t>
            </w:r>
          </w:p>
        </w:tc>
        <w:tc>
          <w:tcPr>
            <w:tcW w:w="4111" w:type="dxa"/>
            <w:tcMar/>
          </w:tcPr>
          <w:p w:rsidR="33FD9536" w:rsidP="76362273" w:rsidRDefault="33FD9536" w14:paraId="0123B764" w14:textId="0DF7482D">
            <w:pPr>
              <w:pStyle w:val="Tabela"/>
            </w:pPr>
            <w:r w:rsidRPr="76362273" w:rsidR="33FD9536">
              <w:rPr>
                <w:noProof w:val="0"/>
                <w:lang w:val="pt-BR"/>
              </w:rPr>
              <w:t>Passa imagens do carrossel principal</w:t>
            </w:r>
          </w:p>
        </w:tc>
        <w:tc>
          <w:tcPr>
            <w:tcW w:w="2457" w:type="dxa"/>
            <w:tcMar/>
          </w:tcPr>
          <w:p w:rsidR="67E1DF55" w:rsidP="76362273" w:rsidRDefault="67E1DF55" w14:paraId="090111C8" w14:textId="0F81C8D5">
            <w:pPr>
              <w:pStyle w:val="Tabela"/>
            </w:pPr>
            <w:r w:rsidRPr="76362273" w:rsidR="67E1DF55">
              <w:rPr>
                <w:noProof w:val="0"/>
                <w:lang w:val="pt-BR"/>
              </w:rPr>
              <w:t>Desativado se não houver mais imagens</w:t>
            </w:r>
          </w:p>
        </w:tc>
      </w:tr>
      <w:tr w:rsidR="76362273" w:rsidTr="76362273" w14:paraId="42C2CF18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F3D538D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67E1DF55" w:rsidP="76362273" w:rsidRDefault="67E1DF55" w14:paraId="6877E31B" w14:textId="5158681D">
            <w:pPr>
              <w:pStyle w:val="Tabela"/>
            </w:pPr>
            <w:r w:rsidRPr="76362273" w:rsidR="67E1DF55">
              <w:rPr>
                <w:noProof w:val="0"/>
                <w:lang w:val="pt-BR"/>
              </w:rPr>
              <w:t>Link de categorias</w:t>
            </w:r>
          </w:p>
        </w:tc>
        <w:tc>
          <w:tcPr>
            <w:tcW w:w="4111" w:type="dxa"/>
            <w:tcMar/>
          </w:tcPr>
          <w:p w:rsidR="67E1DF55" w:rsidP="76362273" w:rsidRDefault="67E1DF55" w14:paraId="0CBEC699" w14:textId="205DC11E">
            <w:pPr>
              <w:pStyle w:val="Tabela"/>
            </w:pPr>
            <w:r w:rsidRPr="76362273" w:rsidR="67E1DF55">
              <w:rPr>
                <w:noProof w:val="0"/>
                <w:lang w:val="pt-BR"/>
              </w:rPr>
              <w:t>Filtra/mostra apenas os produtos daquela categoria</w:t>
            </w:r>
          </w:p>
        </w:tc>
        <w:tc>
          <w:tcPr>
            <w:tcW w:w="2457" w:type="dxa"/>
            <w:tcMar/>
          </w:tcPr>
          <w:p w:rsidR="67E1DF55" w:rsidP="76362273" w:rsidRDefault="67E1DF55" w14:paraId="24F849C5" w14:textId="35DFE969">
            <w:pPr>
              <w:pStyle w:val="Tabela"/>
            </w:pPr>
            <w:r w:rsidRPr="76362273" w:rsidR="67E1DF55">
              <w:rPr>
                <w:noProof w:val="0"/>
                <w:lang w:val="pt-BR"/>
              </w:rPr>
              <w:t>Precisa de categoria cadastrada</w:t>
            </w:r>
          </w:p>
        </w:tc>
      </w:tr>
      <w:tr w:rsidR="76362273" w:rsidTr="76362273" w14:paraId="5F4A07C0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7054E748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67E1DF55" w:rsidP="76362273" w:rsidRDefault="67E1DF55" w14:paraId="56B3A1E6" w14:textId="07B75572">
            <w:pPr>
              <w:pStyle w:val="Tabela"/>
            </w:pPr>
            <w:r w:rsidRPr="76362273" w:rsidR="67E1DF55">
              <w:rPr>
                <w:noProof w:val="0"/>
                <w:lang w:val="pt-BR"/>
              </w:rPr>
              <w:t>Ícone de carrinho 🛒</w:t>
            </w:r>
          </w:p>
        </w:tc>
        <w:tc>
          <w:tcPr>
            <w:tcW w:w="4111" w:type="dxa"/>
            <w:tcMar/>
          </w:tcPr>
          <w:p w:rsidR="67E1DF55" w:rsidP="76362273" w:rsidRDefault="67E1DF55" w14:paraId="0D46AC59" w14:textId="29CFDD2C">
            <w:pPr>
              <w:pStyle w:val="Tabela"/>
            </w:pPr>
            <w:r w:rsidRPr="76362273" w:rsidR="67E1DF55">
              <w:rPr>
                <w:noProof w:val="0"/>
                <w:lang w:val="pt-BR"/>
              </w:rPr>
              <w:t>Abre tela da sacola de compras</w:t>
            </w:r>
          </w:p>
        </w:tc>
        <w:tc>
          <w:tcPr>
            <w:tcW w:w="2457" w:type="dxa"/>
            <w:tcMar/>
          </w:tcPr>
          <w:p w:rsidR="67E1DF55" w:rsidP="76362273" w:rsidRDefault="67E1DF55" w14:paraId="6C2793C0" w14:textId="5AE44125">
            <w:pPr>
              <w:pStyle w:val="Tabela"/>
            </w:pPr>
            <w:r w:rsidRPr="76362273" w:rsidR="67E1DF55">
              <w:rPr>
                <w:noProof w:val="0"/>
                <w:lang w:val="pt-BR"/>
              </w:rPr>
              <w:t>Só mostra conteúdo se houver produto adicionado</w:t>
            </w:r>
          </w:p>
        </w:tc>
      </w:tr>
      <w:tr w:rsidR="76362273" w:rsidTr="76362273" w14:paraId="787A78AA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F1ED50C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67E1DF55" w:rsidP="76362273" w:rsidRDefault="67E1DF55" w14:paraId="4AE84B01" w14:textId="36C85013">
            <w:pPr>
              <w:pStyle w:val="Tabela"/>
            </w:pPr>
            <w:r w:rsidRPr="76362273" w:rsidR="67E1DF55">
              <w:rPr>
                <w:noProof w:val="0"/>
                <w:lang w:val="pt-BR"/>
              </w:rPr>
              <w:t>Ícone de busca 🔍</w:t>
            </w:r>
          </w:p>
        </w:tc>
        <w:tc>
          <w:tcPr>
            <w:tcW w:w="4111" w:type="dxa"/>
            <w:tcMar/>
          </w:tcPr>
          <w:p w:rsidR="67E1DF55" w:rsidP="76362273" w:rsidRDefault="67E1DF55" w14:paraId="2A1EF287" w14:textId="10AE7AB2">
            <w:pPr>
              <w:pStyle w:val="Tabela"/>
            </w:pPr>
            <w:r w:rsidRPr="76362273" w:rsidR="67E1DF55">
              <w:rPr>
                <w:noProof w:val="0"/>
                <w:lang w:val="pt-BR"/>
              </w:rPr>
              <w:t>Abre campo de pesquisa de produtos</w:t>
            </w:r>
          </w:p>
        </w:tc>
        <w:tc>
          <w:tcPr>
            <w:tcW w:w="2457" w:type="dxa"/>
            <w:tcMar/>
          </w:tcPr>
          <w:p w:rsidR="76362273" w:rsidP="76362273" w:rsidRDefault="76362273" w14:noSpellErr="1" w14:paraId="3C6F8116">
            <w:pPr>
              <w:pStyle w:val="Tabela"/>
            </w:pPr>
          </w:p>
        </w:tc>
      </w:tr>
      <w:tr w:rsidR="76362273" w:rsidTr="76362273" w14:paraId="1B4EC34B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A0C63A6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2B5F4870" w:rsidP="76362273" w:rsidRDefault="2B5F4870" w14:paraId="36F85DAD" w14:textId="1F402344">
            <w:pPr>
              <w:pStyle w:val="Tabela"/>
            </w:pPr>
            <w:r w:rsidRPr="76362273" w:rsidR="2B5F4870">
              <w:rPr>
                <w:noProof w:val="0"/>
                <w:lang w:val="pt-BR"/>
              </w:rPr>
              <w:t>Ícone de menu ☰</w:t>
            </w:r>
          </w:p>
        </w:tc>
        <w:tc>
          <w:tcPr>
            <w:tcW w:w="4111" w:type="dxa"/>
            <w:tcMar/>
          </w:tcPr>
          <w:p w:rsidR="2B5F4870" w:rsidP="76362273" w:rsidRDefault="2B5F4870" w14:paraId="3B265506" w14:textId="13203BCD">
            <w:pPr>
              <w:pStyle w:val="Tabela"/>
            </w:pPr>
            <w:r w:rsidR="2B5F4870">
              <w:rPr/>
              <w:t>Abre menu lateral</w:t>
            </w:r>
          </w:p>
        </w:tc>
        <w:tc>
          <w:tcPr>
            <w:tcW w:w="2457" w:type="dxa"/>
            <w:tcMar/>
          </w:tcPr>
          <w:p w:rsidR="76362273" w:rsidP="76362273" w:rsidRDefault="76362273" w14:noSpellErr="1" w14:paraId="44C46595">
            <w:pPr>
              <w:pStyle w:val="Tabela"/>
            </w:pPr>
          </w:p>
        </w:tc>
      </w:tr>
      <w:tr w:rsidR="76362273" w:rsidTr="76362273" w14:paraId="368D1242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FE0A60A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4830C70D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49DBCD68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75747841">
            <w:pPr>
              <w:pStyle w:val="Tabela"/>
            </w:pPr>
          </w:p>
        </w:tc>
      </w:tr>
      <w:tr w:rsidR="76362273" w:rsidTr="76362273" w14:paraId="58425A21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3662AA8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4B442F42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498872AC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5361990E">
            <w:pPr>
              <w:pStyle w:val="Tabela"/>
            </w:pPr>
          </w:p>
        </w:tc>
      </w:tr>
    </w:tbl>
    <w:p xmlns:wp14="http://schemas.microsoft.com/office/word/2010/wordml" w:rsidRPr="00DD34C2" w:rsidR="00DD34C2" w:rsidP="76362273" w:rsidRDefault="00DD34C2" wp14:textId="77777777" wp14:noSpellErr="1" w14:paraId="05D7D986">
      <w:pPr>
        <w:pStyle w:val="Ttulo5"/>
        <w:numPr>
          <w:ilvl w:val="0"/>
          <w:numId w:val="0"/>
        </w:numPr>
        <w:spacing w:line="360" w:lineRule="auto"/>
        <w:rPr>
          <w:rFonts w:ascii="Times New Roman" w:hAnsi="Times New Roman"/>
          <w:b w:val="0"/>
          <w:bCs w:val="0"/>
          <w:highlight w:val="yellow"/>
        </w:rPr>
      </w:pPr>
    </w:p>
    <w:p xmlns:wp14="http://schemas.microsoft.com/office/word/2010/wordml" w:rsidRPr="00DD34C2" w:rsidR="00DD34C2" w:rsidP="76362273" w:rsidRDefault="00DD34C2" wp14:textId="77777777" wp14:noSpellErr="1" w14:paraId="252E40A2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DD34C2" w:rsidR="00DD34C2" w:rsidP="76362273" w:rsidRDefault="00DD34C2" wp14:textId="77777777" wp14:noSpellErr="1" w14:paraId="1273E6B5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DD34C2" w:rsidR="00DD34C2" w:rsidP="76362273" w:rsidRDefault="00DD34C2" w14:paraId="29BD63FB" wp14:textId="4A199F45">
      <w:pPr>
        <w:pStyle w:val="Ttulo5"/>
        <w:keepLines w:val="1"/>
        <w:numPr>
          <w:ilvl w:val="0"/>
          <w:numId w:val="0"/>
        </w:numPr>
        <w:spacing w:line="360" w:lineRule="auto"/>
        <w:ind w:left="1008"/>
        <w:rPr>
          <w:rFonts w:ascii="Times New Roman" w:hAnsi="Times New Roman"/>
        </w:rPr>
      </w:pPr>
      <w:r w:rsidRPr="76362273" w:rsidR="2744ED40">
        <w:rPr>
          <w:rFonts w:ascii="Times New Roman" w:hAnsi="Times New Roman"/>
        </w:rPr>
        <w:t>Interface de usuário &lt;</w:t>
      </w:r>
      <w:r w:rsidRPr="76362273" w:rsidR="520FD2FF">
        <w:rPr>
          <w:rFonts w:ascii="Times New Roman" w:hAnsi="Times New Roman"/>
        </w:rPr>
        <w:t>Cadastrar</w:t>
      </w:r>
      <w:r w:rsidRPr="76362273" w:rsidR="75CE2E17">
        <w:rPr>
          <w:rFonts w:ascii="Times New Roman" w:hAnsi="Times New Roman"/>
        </w:rPr>
        <w:t xml:space="preserve"> Pessoa Física</w:t>
      </w:r>
      <w:r w:rsidRPr="76362273" w:rsidR="2744ED40">
        <w:rPr>
          <w:rFonts w:ascii="Times New Roman" w:hAnsi="Times New Roman"/>
        </w:rPr>
        <w:t>&gt;</w:t>
      </w:r>
    </w:p>
    <w:p xmlns:wp14="http://schemas.microsoft.com/office/word/2010/wordml" w:rsidRPr="00DD34C2" w:rsidR="00DD34C2" w:rsidP="76362273" w:rsidRDefault="00DD34C2" wp14:textId="77777777" wp14:noSpellErr="1" w14:paraId="392B720E">
      <w:pPr>
        <w:pStyle w:val="Ttulo6"/>
        <w:spacing w:line="360" w:lineRule="auto"/>
        <w:rPr>
          <w:rFonts w:ascii="Times New Roman" w:hAnsi="Times New Roman"/>
        </w:rPr>
      </w:pPr>
      <w:r w:rsidRPr="76362273" w:rsidR="2744ED40">
        <w:rPr>
          <w:rFonts w:ascii="Times New Roman" w:hAnsi="Times New Roman"/>
        </w:rPr>
        <w:t>Leiaute sugerido</w:t>
      </w:r>
    </w:p>
    <w:p xmlns:wp14="http://schemas.microsoft.com/office/word/2010/wordml" w:rsidRPr="00DD34C2" w:rsidR="00DD34C2" w:rsidP="76362273" w:rsidRDefault="00DD34C2" w14:paraId="509BC350" wp14:textId="278724B7">
      <w:pPr>
        <w:pStyle w:val="Tabela"/>
        <w:spacing w:line="360" w:lineRule="auto"/>
      </w:pPr>
      <w:r w:rsidR="2744ED40">
        <w:rPr/>
        <w:t>&lt;</w:t>
      </w:r>
      <w:r w:rsidRPr="76362273" w:rsidR="2744ED40">
        <w:rPr>
          <w:i w:val="1"/>
          <w:iCs w:val="1"/>
        </w:rPr>
        <w:t>wireframe</w:t>
      </w:r>
      <w:r w:rsidR="2744ED40">
        <w:rPr/>
        <w:t>&gt;</w:t>
      </w:r>
    </w:p>
    <w:p xmlns:wp14="http://schemas.microsoft.com/office/word/2010/wordml" w:rsidRPr="00DD34C2" w:rsidR="00DD34C2" w:rsidP="76362273" w:rsidRDefault="00DD34C2" w14:paraId="4C05E500" wp14:textId="39D6FFD7">
      <w:pPr>
        <w:pStyle w:val="Tabela"/>
        <w:spacing w:line="360" w:lineRule="auto"/>
      </w:pPr>
      <w:r w:rsidR="4DB36808">
        <w:drawing>
          <wp:inline xmlns:wp14="http://schemas.microsoft.com/office/word/2010/wordprocessingDrawing" wp14:editId="6E350452" wp14:anchorId="74259CCD">
            <wp:extent cx="2552700" cy="5286375"/>
            <wp:effectExtent l="0" t="0" r="0" b="0"/>
            <wp:docPr id="6686816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8681608" name=""/>
                    <pic:cNvPicPr/>
                  </pic:nvPicPr>
                  <pic:blipFill>
                    <a:blip xmlns:r="http://schemas.openxmlformats.org/officeDocument/2006/relationships" r:embed="rId6602714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71B8A8">
        <w:drawing>
          <wp:inline xmlns:wp14="http://schemas.microsoft.com/office/word/2010/wordprocessingDrawing" wp14:editId="38EE2EFA" wp14:anchorId="445B0AAC">
            <wp:extent cx="2590800" cy="5286375"/>
            <wp:effectExtent l="0" t="0" r="0" b="0"/>
            <wp:docPr id="20314957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1495710" name=""/>
                    <pic:cNvPicPr/>
                  </pic:nvPicPr>
                  <pic:blipFill>
                    <a:blip xmlns:r="http://schemas.openxmlformats.org/officeDocument/2006/relationships" r:embed="rId18139716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D34C2" w:rsidR="00DD34C2" w:rsidP="76362273" w:rsidRDefault="00DD34C2" w14:paraId="46531CF8" wp14:textId="2C5236AC">
      <w:pPr>
        <w:pStyle w:val="Tabela"/>
        <w:spacing w:line="360" w:lineRule="auto"/>
      </w:pPr>
      <w:r w:rsidR="6671B8A8">
        <w:drawing>
          <wp:inline xmlns:wp14="http://schemas.microsoft.com/office/word/2010/wordprocessingDrawing" wp14:editId="17E154CA" wp14:anchorId="4BDEAC32">
            <wp:extent cx="2571750" cy="5286375"/>
            <wp:effectExtent l="0" t="0" r="0" b="0"/>
            <wp:docPr id="8233013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3301387" name=""/>
                    <pic:cNvPicPr/>
                  </pic:nvPicPr>
                  <pic:blipFill>
                    <a:blip xmlns:r="http://schemas.openxmlformats.org/officeDocument/2006/relationships" r:embed="rId16379118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D34C2" w:rsidR="00DD34C2" w:rsidP="76362273" w:rsidRDefault="00DD34C2" wp14:textId="77777777" wp14:noSpellErr="1" w14:paraId="36A40D92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7BCDED08">
      <w:pPr>
        <w:pStyle w:val="Ttulo6"/>
        <w:spacing w:line="360" w:lineRule="auto"/>
        <w:rPr>
          <w:rFonts w:ascii="Times New Roman" w:hAnsi="Times New Roman"/>
        </w:rPr>
      </w:pPr>
      <w:r w:rsidRPr="76362273" w:rsidR="2744ED40">
        <w:rPr>
          <w:rFonts w:ascii="Times New Roman" w:hAnsi="Times New Roman"/>
        </w:rPr>
        <w:t>Relacionamentos com outras interfaces</w:t>
      </w:r>
    </w:p>
    <w:p xmlns:wp14="http://schemas.microsoft.com/office/word/2010/wordml" w:rsidRPr="00DD34C2" w:rsidR="00DD34C2" w:rsidP="76362273" w:rsidRDefault="00DD34C2" wp14:textId="77777777" wp14:noSpellErr="1" w14:paraId="0B6E2682">
      <w:pPr>
        <w:pStyle w:val="Tabela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634EF5DC">
      <w:pPr>
        <w:pStyle w:val="Ttulo6"/>
        <w:keepLines w:val="1"/>
        <w:numPr>
          <w:ilvl w:val="0"/>
          <w:numId w:val="0"/>
        </w:numPr>
        <w:spacing w:line="360" w:lineRule="auto"/>
        <w:ind w:left="1152" w:hanging="1152"/>
        <w:rPr>
          <w:rFonts w:ascii="Times New Roman" w:hAnsi="Times New Roman"/>
          <w:b w:val="0"/>
          <w:bCs w:val="0"/>
          <w:i w:val="0"/>
          <w:iCs w:val="0"/>
        </w:rPr>
      </w:pPr>
    </w:p>
    <w:p xmlns:wp14="http://schemas.microsoft.com/office/word/2010/wordml" w:rsidRPr="00DD34C2" w:rsidR="00DD34C2" w:rsidP="76362273" w:rsidRDefault="00DD34C2" wp14:textId="77777777" wp14:noSpellErr="1" w14:paraId="09706593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2744ED40">
        <w:rPr>
          <w:rFonts w:ascii="Times New Roman" w:hAnsi="Times New Roman"/>
        </w:rPr>
        <w:t>Campos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76362273" w:rsidTr="76362273" w14:paraId="3B940E17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019B1F2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427" w:type="dxa"/>
            <w:tcMar/>
          </w:tcPr>
          <w:p w:rsidR="76362273" w:rsidP="76362273" w:rsidRDefault="76362273" w14:noSpellErr="1" w14:paraId="1ECBD445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1315" w:type="dxa"/>
            <w:tcMar/>
          </w:tcPr>
          <w:p w:rsidR="76362273" w:rsidP="76362273" w:rsidRDefault="76362273" w14:noSpellErr="1" w14:paraId="595FEFC9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Descrição</w:t>
            </w:r>
          </w:p>
        </w:tc>
        <w:tc>
          <w:tcPr>
            <w:tcW w:w="1134" w:type="dxa"/>
            <w:tcMar/>
          </w:tcPr>
          <w:p w:rsidR="76362273" w:rsidP="76362273" w:rsidRDefault="76362273" w14:noSpellErr="1" w14:paraId="4B2F6FA7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Valores válidos</w:t>
            </w:r>
          </w:p>
        </w:tc>
        <w:tc>
          <w:tcPr>
            <w:tcW w:w="1275" w:type="dxa"/>
            <w:tcMar/>
          </w:tcPr>
          <w:p w:rsidR="76362273" w:rsidP="76362273" w:rsidRDefault="76362273" w14:noSpellErr="1" w14:paraId="2F3CED74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Formato</w:t>
            </w:r>
          </w:p>
        </w:tc>
        <w:tc>
          <w:tcPr>
            <w:tcW w:w="993" w:type="dxa"/>
            <w:tcMar/>
          </w:tcPr>
          <w:p w:rsidR="76362273" w:rsidP="76362273" w:rsidRDefault="76362273" w14:noSpellErr="1" w14:paraId="7A1B9780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Tipo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1D118150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1F022616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7DDE140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14D7DED5" w:rsidP="76362273" w:rsidRDefault="14D7DED5" w14:paraId="43E6523E" w14:textId="6A106D50">
            <w:pPr>
              <w:pStyle w:val="Tabela"/>
            </w:pPr>
            <w:r w:rsidRPr="76362273" w:rsidR="14D7DED5">
              <w:rPr>
                <w:noProof w:val="0"/>
                <w:lang w:val="pt-BR"/>
              </w:rPr>
              <w:t>Nome</w:t>
            </w:r>
          </w:p>
        </w:tc>
        <w:tc>
          <w:tcPr>
            <w:tcW w:w="1315" w:type="dxa"/>
            <w:tcMar/>
          </w:tcPr>
          <w:p w:rsidR="14D7DED5" w:rsidP="76362273" w:rsidRDefault="14D7DED5" w14:paraId="2371C688" w14:textId="5C847AB6">
            <w:pPr>
              <w:pStyle w:val="Tabela"/>
            </w:pPr>
            <w:r w:rsidRPr="76362273" w:rsidR="14D7DED5">
              <w:rPr>
                <w:noProof w:val="0"/>
                <w:lang w:val="pt-BR"/>
              </w:rPr>
              <w:t>Primeiro nome do usuário</w:t>
            </w:r>
          </w:p>
        </w:tc>
        <w:tc>
          <w:tcPr>
            <w:tcW w:w="1134" w:type="dxa"/>
            <w:tcMar/>
          </w:tcPr>
          <w:p w:rsidR="14D7DED5" w:rsidP="76362273" w:rsidRDefault="14D7DED5" w14:paraId="4AD82094" w14:textId="7307C986">
            <w:pPr>
              <w:pStyle w:val="Tabela"/>
            </w:pPr>
            <w:r w:rsidRPr="76362273" w:rsidR="14D7DED5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14D7DED5" w:rsidP="76362273" w:rsidRDefault="14D7DED5" w14:paraId="17C167B8" w14:textId="3EA6E813">
            <w:pPr>
              <w:pStyle w:val="Tabela"/>
            </w:pPr>
            <w:r w:rsidRPr="76362273" w:rsidR="14D7DED5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14D7DED5" w:rsidP="76362273" w:rsidRDefault="14D7DED5" w14:paraId="6E82E57C" w14:textId="5A881C04">
            <w:pPr>
              <w:pStyle w:val="Tabela"/>
            </w:pPr>
            <w:r w:rsidRPr="76362273" w:rsidR="14D7DED5">
              <w:rPr>
                <w:noProof w:val="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p w:rsidR="14D7DED5" w:rsidP="76362273" w:rsidRDefault="14D7DED5" w14:paraId="43F86182" w14:textId="09177F7F">
            <w:pPr>
              <w:pStyle w:val="Tabela"/>
            </w:pPr>
            <w:r w:rsidRPr="76362273" w:rsidR="14D7DED5">
              <w:rPr>
                <w:noProof w:val="0"/>
                <w:lang w:val="pt-BR"/>
              </w:rPr>
              <w:t>Obrigatório; máx. 50 caracteres</w:t>
            </w:r>
          </w:p>
        </w:tc>
      </w:tr>
      <w:tr w:rsidR="76362273" w:rsidTr="76362273" w14:paraId="046A89C0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BE23A95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14D7DED5" w:rsidP="76362273" w:rsidRDefault="14D7DED5" w14:paraId="0EEBF4CD" w14:textId="3ADBB8EE">
            <w:pPr>
              <w:pStyle w:val="Tabela"/>
            </w:pPr>
            <w:r w:rsidRPr="76362273" w:rsidR="14D7DED5">
              <w:rPr>
                <w:noProof w:val="0"/>
                <w:lang w:val="pt-BR"/>
              </w:rPr>
              <w:t>Sobrenome</w:t>
            </w:r>
          </w:p>
        </w:tc>
        <w:tc>
          <w:tcPr>
            <w:tcW w:w="1315" w:type="dxa"/>
            <w:tcMar/>
          </w:tcPr>
          <w:p w:rsidR="14D7DED5" w:rsidP="76362273" w:rsidRDefault="14D7DED5" w14:paraId="6298DD2D" w14:textId="64C080DC">
            <w:pPr>
              <w:pStyle w:val="Tabela"/>
            </w:pPr>
            <w:r w:rsidRPr="76362273" w:rsidR="14D7DED5">
              <w:rPr>
                <w:noProof w:val="0"/>
                <w:lang w:val="pt-BR"/>
              </w:rPr>
              <w:t>Último nome do usuário</w:t>
            </w:r>
          </w:p>
        </w:tc>
        <w:tc>
          <w:tcPr>
            <w:tcW w:w="1134" w:type="dxa"/>
            <w:tcMar/>
          </w:tcPr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14"/>
            </w:tblGrid>
            <w:tr w:rsidR="76362273" w:rsidTr="76362273" w14:paraId="63A72312">
              <w:trPr>
                <w:trHeight w:val="300"/>
              </w:trPr>
              <w:tc>
                <w:tcPr>
                  <w:tcW w:w="1014" w:type="dxa"/>
                  <w:tcMar/>
                  <w:vAlign w:val="center"/>
                </w:tcPr>
                <w:p w:rsidR="25B4F11B" w:rsidP="76362273" w:rsidRDefault="25B4F11B" w14:paraId="31E1ADF3" w14:textId="4B6A2CD6">
                  <w:pPr>
                    <w:pStyle w:val="Normal"/>
                  </w:pPr>
                  <w:r w:rsidRPr="76362273" w:rsidR="25B4F11B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pt-BR"/>
                    </w:rPr>
                    <w:t>String</w:t>
                  </w:r>
                </w:p>
              </w:tc>
            </w:tr>
          </w:tbl>
          <w:p w:rsidR="76362273" w:rsidP="76362273" w:rsidRDefault="76362273" w14:paraId="7FB43391" w14:textId="1365AB59">
            <w:pPr>
              <w:pStyle w:val="Tabela"/>
              <w:spacing w:before="240" w:beforeAutospacing="off" w:after="240" w:afterAutospacing="off"/>
              <w:rPr>
                <w:noProof w:val="0"/>
                <w:lang w:val="pt-BR"/>
              </w:rPr>
            </w:pPr>
          </w:p>
        </w:tc>
        <w:tc>
          <w:tcPr>
            <w:tcW w:w="1275" w:type="dxa"/>
            <w:tcMar/>
          </w:tcPr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155"/>
            </w:tblGrid>
            <w:tr w:rsidR="76362273" w:rsidTr="76362273" w14:paraId="2BC1309F">
              <w:trPr>
                <w:trHeight w:val="300"/>
              </w:trPr>
              <w:tc>
                <w:tcPr>
                  <w:tcW w:w="1155" w:type="dxa"/>
                  <w:tcMar/>
                  <w:vAlign w:val="center"/>
                </w:tcPr>
                <w:p w:rsidR="25B4F11B" w:rsidP="76362273" w:rsidRDefault="25B4F11B" w14:paraId="0BFD4434" w14:textId="286B0D94">
                  <w:pPr>
                    <w:pStyle w:val="Normal"/>
                  </w:pPr>
                  <w:r w:rsidRPr="76362273" w:rsidR="25B4F11B">
                    <w:rPr>
                      <w:rFonts w:ascii="Times New Roman" w:hAnsi="Times New Roman" w:eastAsia="Times New Roman" w:cs="Times New Roman"/>
                      <w:noProof w:val="0"/>
                      <w:sz w:val="20"/>
                      <w:szCs w:val="20"/>
                      <w:lang w:val="pt-BR"/>
                    </w:rPr>
                    <w:t>Input de texto</w:t>
                  </w:r>
                </w:p>
              </w:tc>
            </w:tr>
          </w:tbl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155"/>
            </w:tblGrid>
            <w:tr w:rsidR="76362273" w:rsidTr="76362273" w14:paraId="7CDDD3E9">
              <w:trPr>
                <w:trHeight w:val="300"/>
              </w:trPr>
              <w:tc>
                <w:tcPr>
                  <w:tcW w:w="1155" w:type="dxa"/>
                  <w:tcMar/>
                  <w:vAlign w:val="center"/>
                </w:tcPr>
                <w:p w:rsidR="76362273" w:rsidP="76362273" w:rsidRDefault="76362273" w14:paraId="25B270E9" w14:textId="2731D084">
                  <w:pPr>
                    <w:bidi w:val="0"/>
                    <w:spacing w:before="0" w:beforeAutospacing="off" w:after="0" w:afterAutospacing="off"/>
                  </w:pPr>
                </w:p>
              </w:tc>
            </w:tr>
          </w:tbl>
          <w:p w:rsidR="76362273" w:rsidP="76362273" w:rsidRDefault="76362273" w14:paraId="27B27507" w14:textId="0333685C">
            <w:pPr>
              <w:pStyle w:val="Tabela"/>
            </w:pPr>
          </w:p>
        </w:tc>
        <w:tc>
          <w:tcPr>
            <w:tcW w:w="993" w:type="dxa"/>
            <w:tcMar/>
          </w:tcPr>
          <w:p w:rsidR="25B4F11B" w:rsidP="76362273" w:rsidRDefault="25B4F11B" w14:paraId="5E9C7620" w14:textId="16A9AD34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p w:rsidR="25B4F11B" w:rsidP="76362273" w:rsidRDefault="25B4F11B" w14:paraId="566677D1" w14:textId="741043C2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Obrigatório; máx. 100 caracteres</w:t>
            </w:r>
          </w:p>
        </w:tc>
      </w:tr>
      <w:tr w:rsidR="76362273" w:rsidTr="76362273" w14:paraId="78D09411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4821233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5B4F11B" w:rsidP="76362273" w:rsidRDefault="25B4F11B" w14:paraId="160833CB" w14:textId="3245EB22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Data de nascimento</w:t>
            </w:r>
          </w:p>
        </w:tc>
        <w:tc>
          <w:tcPr>
            <w:tcW w:w="1315" w:type="dxa"/>
            <w:tcMar/>
          </w:tcPr>
          <w:p w:rsidR="25B4F11B" w:rsidP="76362273" w:rsidRDefault="25B4F11B" w14:paraId="01CB3F4E" w14:textId="1271BA87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Data completa do usuário</w:t>
            </w:r>
          </w:p>
        </w:tc>
        <w:tc>
          <w:tcPr>
            <w:tcW w:w="1134" w:type="dxa"/>
            <w:tcMar/>
          </w:tcPr>
          <w:p w:rsidR="25B4F11B" w:rsidP="76362273" w:rsidRDefault="25B4F11B" w14:paraId="15313044" w14:textId="3E22A6BF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dd/mm/aaaa</w:t>
            </w:r>
          </w:p>
        </w:tc>
        <w:tc>
          <w:tcPr>
            <w:tcW w:w="1275" w:type="dxa"/>
            <w:tcMar/>
          </w:tcPr>
          <w:p w:rsidR="25B4F11B" w:rsidP="76362273" w:rsidRDefault="25B4F11B" w14:paraId="5059FE71" w14:textId="56953137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Data</w:t>
            </w:r>
          </w:p>
        </w:tc>
        <w:tc>
          <w:tcPr>
            <w:tcW w:w="993" w:type="dxa"/>
            <w:tcMar/>
          </w:tcPr>
          <w:p w:rsidR="25B4F11B" w:rsidP="76362273" w:rsidRDefault="25B4F11B" w14:paraId="3B958E5A" w14:textId="69C0F9FF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Input de data</w:t>
            </w:r>
          </w:p>
        </w:tc>
        <w:tc>
          <w:tcPr>
            <w:tcW w:w="1984" w:type="dxa"/>
            <w:tcMar/>
          </w:tcPr>
          <w:p w:rsidR="25B4F11B" w:rsidP="76362273" w:rsidRDefault="25B4F11B" w14:paraId="2791FEBD" w14:textId="3AC11DA4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Obrigatório; deve ser data válida</w:t>
            </w:r>
          </w:p>
        </w:tc>
      </w:tr>
      <w:tr w:rsidR="76362273" w:rsidTr="76362273" w14:paraId="2C367621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7F2BD3B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5B4F11B" w:rsidP="76362273" w:rsidRDefault="25B4F11B" w14:paraId="6CFF3E5B" w14:textId="5345D8A5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CPF</w:t>
            </w:r>
          </w:p>
        </w:tc>
        <w:tc>
          <w:tcPr>
            <w:tcW w:w="1315" w:type="dxa"/>
            <w:tcMar/>
          </w:tcPr>
          <w:p w:rsidR="25B4F11B" w:rsidP="76362273" w:rsidRDefault="25B4F11B" w14:paraId="4D0499F9" w14:textId="3733F153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Documento de identificação (Pessoa Física)</w:t>
            </w:r>
          </w:p>
        </w:tc>
        <w:tc>
          <w:tcPr>
            <w:tcW w:w="1134" w:type="dxa"/>
            <w:tcMar/>
          </w:tcPr>
          <w:p w:rsidR="25B4F11B" w:rsidP="76362273" w:rsidRDefault="25B4F11B" w14:paraId="6225E07C" w14:textId="2665C2F1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11 dígitos</w:t>
            </w:r>
          </w:p>
        </w:tc>
        <w:tc>
          <w:tcPr>
            <w:tcW w:w="1275" w:type="dxa"/>
            <w:tcMar/>
          </w:tcPr>
          <w:p w:rsidR="25B4F11B" w:rsidP="76362273" w:rsidRDefault="25B4F11B" w14:paraId="5676FC62" w14:textId="11A0B469">
            <w:pPr>
              <w:spacing w:before="240" w:beforeAutospacing="off" w:after="240" w:afterAutospacing="off"/>
            </w:pPr>
            <w:r w:rsidRPr="76362273" w:rsidR="25B4F11B">
              <w:rPr>
                <w:noProof w:val="0"/>
                <w:lang w:val="pt-BR"/>
              </w:rPr>
              <w:t>Numérico</w:t>
            </w:r>
          </w:p>
          <w:p w:rsidR="76362273" w:rsidP="76362273" w:rsidRDefault="76362273" w14:paraId="405ABE27" w14:textId="61529C7E">
            <w:pPr>
              <w:pStyle w:val="Tabela"/>
            </w:pPr>
          </w:p>
        </w:tc>
        <w:tc>
          <w:tcPr>
            <w:tcW w:w="993" w:type="dxa"/>
            <w:tcMar/>
          </w:tcPr>
          <w:p w:rsidR="25B4F11B" w:rsidP="76362273" w:rsidRDefault="25B4F11B" w14:paraId="011C8000" w14:textId="0740BF2B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Input numérico</w:t>
            </w:r>
          </w:p>
        </w:tc>
        <w:tc>
          <w:tcPr>
            <w:tcW w:w="1984" w:type="dxa"/>
            <w:tcMar/>
          </w:tcPr>
          <w:p w:rsidR="25B4F11B" w:rsidP="76362273" w:rsidRDefault="25B4F11B" w14:paraId="13CEA10A" w14:textId="49405959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Obrigatório; deve ser válido</w:t>
            </w:r>
          </w:p>
        </w:tc>
      </w:tr>
      <w:tr w:rsidR="76362273" w:rsidTr="76362273" w14:paraId="2FC9751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0076DF1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5B4F11B" w:rsidP="76362273" w:rsidRDefault="25B4F11B" w14:paraId="50F38912" w14:textId="750F468F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Email</w:t>
            </w:r>
          </w:p>
        </w:tc>
        <w:tc>
          <w:tcPr>
            <w:tcW w:w="1315" w:type="dxa"/>
            <w:tcMar/>
          </w:tcPr>
          <w:p w:rsidR="25B4F11B" w:rsidP="76362273" w:rsidRDefault="25B4F11B" w14:paraId="09DFCCCF" w14:textId="609FCEE7">
            <w:pPr>
              <w:spacing w:before="240" w:beforeAutospacing="off" w:after="240" w:afterAutospacing="off"/>
            </w:pPr>
            <w:r w:rsidRPr="76362273" w:rsidR="25B4F11B">
              <w:rPr>
                <w:noProof w:val="0"/>
                <w:lang w:val="pt-BR"/>
              </w:rPr>
              <w:t>Endereço de e-mail</w:t>
            </w:r>
          </w:p>
          <w:p w:rsidR="76362273" w:rsidP="76362273" w:rsidRDefault="76362273" w14:paraId="14C4E920" w14:textId="55081F41">
            <w:pPr>
              <w:pStyle w:val="Tabela"/>
            </w:pPr>
          </w:p>
        </w:tc>
        <w:tc>
          <w:tcPr>
            <w:tcW w:w="1134" w:type="dxa"/>
            <w:tcMar/>
          </w:tcPr>
          <w:p w:rsidR="25B4F11B" w:rsidP="76362273" w:rsidRDefault="25B4F11B" w14:paraId="3F675095" w14:textId="19016881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Texto + @ + domínio</w:t>
            </w:r>
          </w:p>
        </w:tc>
        <w:tc>
          <w:tcPr>
            <w:tcW w:w="1275" w:type="dxa"/>
            <w:tcMar/>
          </w:tcPr>
          <w:p w:rsidR="25B4F11B" w:rsidP="76362273" w:rsidRDefault="25B4F11B" w14:paraId="750BBCF7" w14:textId="3E728099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5B4F11B" w:rsidP="76362273" w:rsidRDefault="25B4F11B" w14:paraId="5267F8C2" w14:textId="4C005ACA">
            <w:pPr>
              <w:pStyle w:val="Tabela"/>
            </w:pPr>
            <w:r w:rsidRPr="76362273" w:rsidR="25B4F11B">
              <w:rPr>
                <w:noProof w:val="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64"/>
            </w:tblGrid>
            <w:tr w:rsidR="76362273" w:rsidTr="76362273" w14:paraId="0A504DC8">
              <w:trPr>
                <w:trHeight w:val="300"/>
              </w:trPr>
              <w:tc>
                <w:tcPr>
                  <w:tcW w:w="1864" w:type="dxa"/>
                  <w:tcMar/>
                  <w:vAlign w:val="center"/>
                </w:tcPr>
                <w:p w:rsidR="76362273" w:rsidRDefault="76362273" w14:paraId="437D5EF3" w14:textId="5B3EFF24"/>
              </w:tc>
            </w:tr>
          </w:tbl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64"/>
            </w:tblGrid>
            <w:tr w:rsidR="76362273" w:rsidTr="76362273" w14:paraId="16E5FFAB">
              <w:trPr>
                <w:trHeight w:val="300"/>
              </w:trPr>
              <w:tc>
                <w:tcPr>
                  <w:tcW w:w="1864" w:type="dxa"/>
                  <w:tcMar/>
                  <w:vAlign w:val="center"/>
                </w:tcPr>
                <w:p w:rsidR="76362273" w:rsidP="76362273" w:rsidRDefault="76362273" w14:paraId="607D9048" w14:textId="46073120">
                  <w:pPr>
                    <w:bidi w:val="0"/>
                    <w:spacing w:before="0" w:beforeAutospacing="off" w:after="0" w:afterAutospacing="off"/>
                  </w:pPr>
                  <w:r w:rsidR="76362273">
                    <w:rPr/>
                    <w:t>Obrigatório; formato válido</w:t>
                  </w:r>
                </w:p>
              </w:tc>
            </w:tr>
          </w:tbl>
          <w:p w:rsidR="76362273" w:rsidP="76362273" w:rsidRDefault="76362273" w14:paraId="02F3DE79" w14:textId="03DF137C">
            <w:pPr>
              <w:pStyle w:val="Tabela"/>
            </w:pPr>
          </w:p>
        </w:tc>
      </w:tr>
      <w:tr w:rsidR="76362273" w:rsidTr="76362273" w14:paraId="553C8C4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B835A2C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34E656BB" w:rsidP="76362273" w:rsidRDefault="34E656BB" w14:paraId="4E2C976E" w14:textId="0C03771A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Telefone</w:t>
            </w:r>
          </w:p>
        </w:tc>
        <w:tc>
          <w:tcPr>
            <w:tcW w:w="1315" w:type="dxa"/>
            <w:tcMar/>
          </w:tcPr>
          <w:p w:rsidR="34E656BB" w:rsidP="76362273" w:rsidRDefault="34E656BB" w14:paraId="778C9CB3" w14:textId="1CC411D8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Número de telefone</w:t>
            </w:r>
          </w:p>
        </w:tc>
        <w:tc>
          <w:tcPr>
            <w:tcW w:w="1134" w:type="dxa"/>
            <w:tcMar/>
          </w:tcPr>
          <w:p w:rsidR="34E656BB" w:rsidP="76362273" w:rsidRDefault="34E656BB" w14:paraId="7219114D" w14:textId="60B62694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(99) 99999-9999</w:t>
            </w:r>
          </w:p>
        </w:tc>
        <w:tc>
          <w:tcPr>
            <w:tcW w:w="1275" w:type="dxa"/>
            <w:tcMar/>
          </w:tcPr>
          <w:p w:rsidR="34E656BB" w:rsidP="76362273" w:rsidRDefault="34E656BB" w14:paraId="55483A86" w14:textId="2FE2E8EC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Numérico + máscara</w:t>
            </w:r>
          </w:p>
        </w:tc>
        <w:tc>
          <w:tcPr>
            <w:tcW w:w="993" w:type="dxa"/>
            <w:tcMar/>
          </w:tcPr>
          <w:p w:rsidR="34E656BB" w:rsidP="76362273" w:rsidRDefault="34E656BB" w14:paraId="4A06AA9D" w14:textId="6337DADD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Input numérico</w:t>
            </w:r>
          </w:p>
        </w:tc>
        <w:tc>
          <w:tcPr>
            <w:tcW w:w="1984" w:type="dxa"/>
            <w:tcMar/>
          </w:tcPr>
          <w:p w:rsidR="34E656BB" w:rsidP="76362273" w:rsidRDefault="34E656BB" w14:paraId="201A2190" w14:textId="3788F2FC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Obrigatório; deve ter DDD válido</w:t>
            </w:r>
          </w:p>
        </w:tc>
      </w:tr>
      <w:tr w:rsidR="76362273" w:rsidTr="76362273" w14:paraId="0F4513ED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9341CC4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34E656BB" w:rsidP="76362273" w:rsidRDefault="34E656BB" w14:paraId="34AD259F" w14:textId="7C7CCE1F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Rua</w:t>
            </w:r>
          </w:p>
        </w:tc>
        <w:tc>
          <w:tcPr>
            <w:tcW w:w="1315" w:type="dxa"/>
            <w:tcMar/>
          </w:tcPr>
          <w:p w:rsidR="34E656BB" w:rsidP="76362273" w:rsidRDefault="34E656BB" w14:paraId="4D303D71" w14:textId="61C0CFE6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Nome da rua do endereço</w:t>
            </w:r>
          </w:p>
        </w:tc>
        <w:tc>
          <w:tcPr>
            <w:tcW w:w="1134" w:type="dxa"/>
            <w:tcMar/>
          </w:tcPr>
          <w:p w:rsidR="34E656BB" w:rsidP="76362273" w:rsidRDefault="34E656BB" w14:paraId="79E4DEB9" w14:textId="23A671A7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34E656BB" w:rsidP="76362273" w:rsidRDefault="34E656BB" w14:paraId="39747199" w14:textId="6A5A8198">
            <w:pPr>
              <w:spacing w:before="240" w:beforeAutospacing="off" w:after="240" w:afterAutospacing="off"/>
            </w:pPr>
            <w:r w:rsidRPr="76362273" w:rsidR="34E656BB">
              <w:rPr>
                <w:noProof w:val="0"/>
                <w:lang w:val="pt-BR"/>
              </w:rPr>
              <w:t>String</w:t>
            </w:r>
          </w:p>
          <w:p w:rsidR="76362273" w:rsidP="76362273" w:rsidRDefault="76362273" w14:paraId="313DAF28" w14:textId="23D1F4E6">
            <w:pPr>
              <w:pStyle w:val="Tabela"/>
            </w:pPr>
          </w:p>
        </w:tc>
        <w:tc>
          <w:tcPr>
            <w:tcW w:w="993" w:type="dxa"/>
            <w:tcMar/>
          </w:tcPr>
          <w:p w:rsidR="34E656BB" w:rsidP="76362273" w:rsidRDefault="34E656BB" w14:paraId="2DDA9D23" w14:textId="48BA937D">
            <w:pPr>
              <w:spacing w:before="240" w:beforeAutospacing="off" w:after="240" w:afterAutospacing="off"/>
            </w:pPr>
            <w:r w:rsidRPr="76362273" w:rsidR="34E656BB">
              <w:rPr>
                <w:noProof w:val="0"/>
                <w:lang w:val="pt-BR"/>
              </w:rPr>
              <w:t>String</w:t>
            </w:r>
          </w:p>
          <w:p w:rsidR="76362273" w:rsidP="76362273" w:rsidRDefault="76362273" w14:paraId="5606DE97" w14:textId="017852FD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paraId="2975AA55" w14:textId="7A8CAFDD">
            <w:pPr>
              <w:pStyle w:val="Tabela"/>
              <w:rPr>
                <w:noProof w:val="0"/>
                <w:lang w:val="pt-BR"/>
              </w:rPr>
            </w:pPr>
          </w:p>
        </w:tc>
      </w:tr>
      <w:tr w:rsidR="76362273" w:rsidTr="76362273" w14:paraId="3E97A75B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F63B627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34E656BB" w:rsidP="76362273" w:rsidRDefault="34E656BB" w14:paraId="35241E14" w14:textId="56F32C52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Número</w:t>
            </w:r>
          </w:p>
        </w:tc>
        <w:tc>
          <w:tcPr>
            <w:tcW w:w="1315" w:type="dxa"/>
            <w:tcMar/>
          </w:tcPr>
          <w:p w:rsidR="34E656BB" w:rsidP="76362273" w:rsidRDefault="34E656BB" w14:paraId="1A023B35" w14:textId="196FF853">
            <w:pPr>
              <w:spacing w:before="240" w:beforeAutospacing="off" w:after="240" w:afterAutospacing="off"/>
            </w:pPr>
            <w:r w:rsidRPr="76362273" w:rsidR="34E656BB">
              <w:rPr>
                <w:noProof w:val="0"/>
                <w:lang w:val="pt-BR"/>
              </w:rPr>
              <w:t>Número do imóvel</w:t>
            </w:r>
          </w:p>
          <w:p w:rsidR="76362273" w:rsidP="76362273" w:rsidRDefault="76362273" w14:paraId="080D0020" w14:textId="73B64832">
            <w:pPr>
              <w:pStyle w:val="Tabela"/>
            </w:pPr>
          </w:p>
        </w:tc>
        <w:tc>
          <w:tcPr>
            <w:tcW w:w="1134" w:type="dxa"/>
            <w:tcMar/>
          </w:tcPr>
          <w:p w:rsidR="34E656BB" w:rsidP="76362273" w:rsidRDefault="34E656BB" w14:paraId="6F2E185C" w14:textId="43403C00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Inteiro ou texto curto (“S/N”)</w:t>
            </w:r>
          </w:p>
        </w:tc>
        <w:tc>
          <w:tcPr>
            <w:tcW w:w="1275" w:type="dxa"/>
            <w:tcMar/>
          </w:tcPr>
          <w:p w:rsidR="34E656BB" w:rsidP="76362273" w:rsidRDefault="34E656BB" w14:paraId="4F884C57" w14:textId="429D61A4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String/numérico</w:t>
            </w:r>
          </w:p>
        </w:tc>
        <w:tc>
          <w:tcPr>
            <w:tcW w:w="993" w:type="dxa"/>
            <w:tcMar/>
          </w:tcPr>
          <w:p w:rsidR="34E656BB" w:rsidP="76362273" w:rsidRDefault="34E656BB" w14:paraId="1E85F294" w14:textId="757854DC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p w:rsidR="76362273" w:rsidP="76362273" w:rsidRDefault="76362273" w14:paraId="030FDD12" w14:textId="3947EDA4">
            <w:pPr>
              <w:pStyle w:val="Tabela"/>
              <w:rPr>
                <w:noProof w:val="0"/>
                <w:lang w:val="pt-BR"/>
              </w:rPr>
            </w:pPr>
          </w:p>
        </w:tc>
      </w:tr>
      <w:tr w:rsidR="76362273" w:rsidTr="76362273" w14:paraId="2D2BF548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FE90057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34E656BB" w:rsidP="76362273" w:rsidRDefault="34E656BB" w14:paraId="69EC897A" w14:textId="5E9A025A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Complemento</w:t>
            </w:r>
          </w:p>
        </w:tc>
        <w:tc>
          <w:tcPr>
            <w:tcW w:w="1315" w:type="dxa"/>
            <w:tcMar/>
          </w:tcPr>
          <w:p w:rsidR="34E656BB" w:rsidP="76362273" w:rsidRDefault="34E656BB" w14:paraId="699F430E" w14:textId="2F0F8BD9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Informações adicionais (apto, bloco etc.)</w:t>
            </w:r>
          </w:p>
        </w:tc>
        <w:tc>
          <w:tcPr>
            <w:tcW w:w="1134" w:type="dxa"/>
            <w:tcMar/>
          </w:tcPr>
          <w:p w:rsidR="34E656BB" w:rsidP="76362273" w:rsidRDefault="34E656BB" w14:paraId="39052E0A" w14:textId="69757C92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Texto livre</w:t>
            </w:r>
          </w:p>
        </w:tc>
        <w:tc>
          <w:tcPr>
            <w:tcW w:w="1275" w:type="dxa"/>
            <w:tcMar/>
          </w:tcPr>
          <w:p w:rsidR="34E656BB" w:rsidP="76362273" w:rsidRDefault="34E656BB" w14:paraId="4D3FC403" w14:textId="0E29BF52">
            <w:pPr>
              <w:spacing w:before="240" w:beforeAutospacing="off" w:after="240" w:afterAutospacing="off"/>
            </w:pPr>
            <w:r w:rsidRPr="76362273" w:rsidR="34E656BB">
              <w:rPr>
                <w:noProof w:val="0"/>
                <w:lang w:val="pt-BR"/>
              </w:rPr>
              <w:t>String</w:t>
            </w:r>
          </w:p>
          <w:p w:rsidR="76362273" w:rsidP="76362273" w:rsidRDefault="76362273" w14:paraId="20AA90AD" w14:textId="5571ECA2">
            <w:pPr>
              <w:pStyle w:val="Tabela"/>
            </w:pPr>
          </w:p>
        </w:tc>
        <w:tc>
          <w:tcPr>
            <w:tcW w:w="993" w:type="dxa"/>
            <w:tcMar/>
          </w:tcPr>
          <w:p w:rsidR="34E656BB" w:rsidP="76362273" w:rsidRDefault="34E656BB" w14:paraId="38255B47" w14:textId="161A922B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50625885">
            <w:pPr>
              <w:pStyle w:val="Tabela"/>
            </w:pPr>
          </w:p>
        </w:tc>
      </w:tr>
      <w:tr w:rsidR="76362273" w:rsidTr="76362273" w14:paraId="1E4EC86C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C0C9EE4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34E656BB" w:rsidP="76362273" w:rsidRDefault="34E656BB" w14:paraId="25952DAF" w14:textId="3C3DFE4A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Bairro</w:t>
            </w:r>
          </w:p>
        </w:tc>
        <w:tc>
          <w:tcPr>
            <w:tcW w:w="1315" w:type="dxa"/>
            <w:tcMar/>
          </w:tcPr>
          <w:p w:rsidR="34E656BB" w:rsidP="76362273" w:rsidRDefault="34E656BB" w14:paraId="702F9EAA" w14:textId="6BCD798C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Bairro do endereço</w:t>
            </w:r>
          </w:p>
        </w:tc>
        <w:tc>
          <w:tcPr>
            <w:tcW w:w="1134" w:type="dxa"/>
            <w:tcMar/>
          </w:tcPr>
          <w:p w:rsidR="34E656BB" w:rsidP="76362273" w:rsidRDefault="34E656BB" w14:paraId="0601FD6C" w14:textId="6C583C20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34E656BB" w:rsidP="76362273" w:rsidRDefault="34E656BB" w14:paraId="2327C839" w14:textId="434E40CC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34E656BB" w:rsidP="76362273" w:rsidRDefault="34E656BB" w14:paraId="592D8A93" w14:textId="1F5A11C3">
            <w:pPr>
              <w:spacing w:before="240" w:beforeAutospacing="off" w:after="240" w:afterAutospacing="off"/>
            </w:pPr>
            <w:r w:rsidRPr="76362273" w:rsidR="34E656BB">
              <w:rPr>
                <w:noProof w:val="0"/>
                <w:lang w:val="pt-BR"/>
              </w:rPr>
              <w:t>Input de texto</w:t>
            </w:r>
          </w:p>
          <w:p w:rsidR="76362273" w:rsidP="76362273" w:rsidRDefault="76362273" w14:paraId="45DCE918" w14:textId="01F4D4F5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076973AD">
            <w:pPr>
              <w:pStyle w:val="Tabela"/>
            </w:pPr>
          </w:p>
        </w:tc>
      </w:tr>
      <w:tr w:rsidR="76362273" w:rsidTr="76362273" w14:paraId="586F9C9A">
        <w:trPr>
          <w:trHeight w:val="1037"/>
        </w:trPr>
        <w:tc>
          <w:tcPr>
            <w:tcW w:w="1063" w:type="dxa"/>
            <w:tcMar/>
          </w:tcPr>
          <w:p w:rsidR="34E656BB" w:rsidP="76362273" w:rsidRDefault="34E656BB" w14:paraId="226770ED" w14:textId="5FC3AEAB">
            <w:pPr>
              <w:pStyle w:val="Tabela"/>
              <w:ind w:left="0"/>
              <w:jc w:val="center"/>
            </w:pPr>
            <w:r w:rsidR="34E656BB">
              <w:rPr/>
              <w:t>31</w:t>
            </w:r>
          </w:p>
        </w:tc>
        <w:tc>
          <w:tcPr>
            <w:tcW w:w="1427" w:type="dxa"/>
            <w:tcMar/>
          </w:tcPr>
          <w:p w:rsidR="34E656BB" w:rsidP="76362273" w:rsidRDefault="34E656BB" w14:paraId="2453A36A" w14:textId="0AF1177C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Cidade</w:t>
            </w:r>
          </w:p>
        </w:tc>
        <w:tc>
          <w:tcPr>
            <w:tcW w:w="1315" w:type="dxa"/>
            <w:tcMar/>
          </w:tcPr>
          <w:p w:rsidR="34E656BB" w:rsidP="76362273" w:rsidRDefault="34E656BB" w14:paraId="32363B07" w14:textId="0F235EB8">
            <w:pPr>
              <w:pStyle w:val="Tabela"/>
              <w:rPr>
                <w:noProof w:val="0"/>
                <w:lang w:val="pt-BR"/>
              </w:rPr>
            </w:pPr>
            <w:r w:rsidRPr="76362273" w:rsidR="34E656BB">
              <w:rPr>
                <w:noProof w:val="0"/>
                <w:lang w:val="pt-BR"/>
              </w:rPr>
              <w:t>Cidade do endereço</w:t>
            </w:r>
          </w:p>
        </w:tc>
        <w:tc>
          <w:tcPr>
            <w:tcW w:w="1134" w:type="dxa"/>
            <w:tcMar/>
          </w:tcPr>
          <w:p w:rsidR="34E656BB" w:rsidP="76362273" w:rsidRDefault="34E656BB" w14:paraId="0EDE16B8" w14:textId="26B17C16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34E656BB" w:rsidP="76362273" w:rsidRDefault="34E656BB" w14:paraId="5E5A21F8" w14:textId="2F4B17B6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34E656BB" w:rsidP="76362273" w:rsidRDefault="34E656BB" w14:paraId="191D7FD9" w14:textId="48D8A9F0">
            <w:pPr>
              <w:pStyle w:val="Normal"/>
            </w:pPr>
            <w:r w:rsidRPr="76362273" w:rsidR="34E656B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p w:rsidR="76362273" w:rsidP="76362273" w:rsidRDefault="76362273" w14:paraId="25730636" w14:textId="54F407B9">
            <w:pPr>
              <w:pStyle w:val="Tabela"/>
            </w:pPr>
          </w:p>
        </w:tc>
      </w:tr>
      <w:tr w:rsidR="76362273" w:rsidTr="76362273" w14:paraId="7C1FC537">
        <w:trPr>
          <w:trHeight w:val="1037"/>
        </w:trPr>
        <w:tc>
          <w:tcPr>
            <w:tcW w:w="1063" w:type="dxa"/>
            <w:tcMar/>
          </w:tcPr>
          <w:p w:rsidR="34E656BB" w:rsidP="76362273" w:rsidRDefault="34E656BB" w14:paraId="5B90F37E" w14:textId="3204A324">
            <w:pPr>
              <w:pStyle w:val="Tabela"/>
              <w:jc w:val="center"/>
            </w:pPr>
            <w:r w:rsidR="34E656BB">
              <w:rPr/>
              <w:t>32</w:t>
            </w:r>
          </w:p>
        </w:tc>
        <w:tc>
          <w:tcPr>
            <w:tcW w:w="1427" w:type="dxa"/>
            <w:tcMar/>
          </w:tcPr>
          <w:p w:rsidR="34E656BB" w:rsidP="76362273" w:rsidRDefault="34E656BB" w14:paraId="08582E45" w14:textId="5254B846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Estado</w:t>
            </w:r>
          </w:p>
        </w:tc>
        <w:tc>
          <w:tcPr>
            <w:tcW w:w="1315" w:type="dxa"/>
            <w:tcMar/>
          </w:tcPr>
          <w:p w:rsidR="34E656BB" w:rsidP="76362273" w:rsidRDefault="34E656BB" w14:paraId="25DB18DA" w14:textId="7D55A3A7">
            <w:pPr>
              <w:pStyle w:val="Tabela"/>
              <w:rPr>
                <w:noProof w:val="0"/>
                <w:lang w:val="pt-BR"/>
              </w:rPr>
            </w:pPr>
            <w:r w:rsidRPr="76362273" w:rsidR="34E656BB">
              <w:rPr>
                <w:noProof w:val="0"/>
                <w:lang w:val="pt-BR"/>
              </w:rPr>
              <w:t>UF do estado</w:t>
            </w:r>
          </w:p>
        </w:tc>
        <w:tc>
          <w:tcPr>
            <w:tcW w:w="1134" w:type="dxa"/>
            <w:tcMar/>
          </w:tcPr>
          <w:p w:rsidR="34E656BB" w:rsidP="76362273" w:rsidRDefault="34E656BB" w14:paraId="602D1345" w14:textId="4D425703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Lista pré-definida (SP, RJ, MG etc.)</w:t>
            </w:r>
          </w:p>
        </w:tc>
        <w:tc>
          <w:tcPr>
            <w:tcW w:w="1275" w:type="dxa"/>
            <w:tcMar/>
          </w:tcPr>
          <w:p w:rsidR="34E656BB" w:rsidP="76362273" w:rsidRDefault="34E656BB" w14:paraId="6E5379DF" w14:textId="1A22FE92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Dropdown</w:t>
            </w:r>
          </w:p>
        </w:tc>
        <w:tc>
          <w:tcPr>
            <w:tcW w:w="993" w:type="dxa"/>
            <w:tcMar/>
          </w:tcPr>
          <w:p w:rsidR="34E656BB" w:rsidP="76362273" w:rsidRDefault="34E656BB" w14:paraId="5DD00E1C" w14:textId="477BB896">
            <w:pPr>
              <w:pStyle w:val="Normal"/>
            </w:pPr>
            <w:r w:rsidRPr="76362273" w:rsidR="34E656B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Seleção</w:t>
            </w:r>
          </w:p>
        </w:tc>
        <w:tc>
          <w:tcPr>
            <w:tcW w:w="1984" w:type="dxa"/>
            <w:tcMar/>
          </w:tcPr>
          <w:p w:rsidR="76362273" w:rsidP="76362273" w:rsidRDefault="76362273" w14:paraId="3F0534B2" w14:textId="552BDAAC">
            <w:pPr>
              <w:pStyle w:val="Tabela"/>
            </w:pPr>
          </w:p>
        </w:tc>
      </w:tr>
      <w:tr w:rsidR="76362273" w:rsidTr="76362273" w14:paraId="37A5CBFD">
        <w:trPr>
          <w:trHeight w:val="1037"/>
        </w:trPr>
        <w:tc>
          <w:tcPr>
            <w:tcW w:w="1063" w:type="dxa"/>
            <w:tcMar/>
          </w:tcPr>
          <w:p w:rsidR="34E656BB" w:rsidP="76362273" w:rsidRDefault="34E656BB" w14:paraId="256F9562" w14:textId="342AEFAD">
            <w:pPr>
              <w:pStyle w:val="Tabela"/>
              <w:jc w:val="center"/>
            </w:pPr>
            <w:r w:rsidR="34E656BB">
              <w:rPr/>
              <w:t>33</w:t>
            </w:r>
          </w:p>
        </w:tc>
        <w:tc>
          <w:tcPr>
            <w:tcW w:w="1427" w:type="dxa"/>
            <w:tcMar/>
          </w:tcPr>
          <w:p w:rsidR="34E656BB" w:rsidP="76362273" w:rsidRDefault="34E656BB" w14:paraId="5216BFCC" w14:textId="31A37F6A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CEP</w:t>
            </w:r>
          </w:p>
        </w:tc>
        <w:tc>
          <w:tcPr>
            <w:tcW w:w="1315" w:type="dxa"/>
            <w:tcMar/>
          </w:tcPr>
          <w:p w:rsidR="34E656BB" w:rsidP="76362273" w:rsidRDefault="34E656BB" w14:paraId="51552A3E" w14:textId="69D19814">
            <w:pPr>
              <w:pStyle w:val="Tabela"/>
              <w:rPr>
                <w:noProof w:val="0"/>
                <w:lang w:val="pt-BR"/>
              </w:rPr>
            </w:pPr>
            <w:r w:rsidRPr="76362273" w:rsidR="34E656BB">
              <w:rPr>
                <w:noProof w:val="0"/>
                <w:lang w:val="pt-BR"/>
              </w:rPr>
              <w:t>Código postal</w:t>
            </w:r>
          </w:p>
        </w:tc>
        <w:tc>
          <w:tcPr>
            <w:tcW w:w="1134" w:type="dxa"/>
            <w:tcMar/>
          </w:tcPr>
          <w:p w:rsidR="34E656BB" w:rsidP="76362273" w:rsidRDefault="34E656BB" w14:paraId="014EAE4F" w14:textId="784AD3A1">
            <w:pPr>
              <w:pStyle w:val="Tabela"/>
              <w:rPr>
                <w:noProof w:val="0"/>
                <w:lang w:val="pt-BR"/>
              </w:rPr>
            </w:pPr>
            <w:r w:rsidRPr="76362273" w:rsidR="34E656BB">
              <w:rPr>
                <w:noProof w:val="0"/>
                <w:lang w:val="pt-BR"/>
              </w:rPr>
              <w:t>00000-000</w:t>
            </w:r>
          </w:p>
        </w:tc>
        <w:tc>
          <w:tcPr>
            <w:tcW w:w="1275" w:type="dxa"/>
            <w:tcMar/>
          </w:tcPr>
          <w:p w:rsidR="34E656BB" w:rsidP="76362273" w:rsidRDefault="34E656BB" w14:paraId="082D1677" w14:textId="1EA507EC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Numérico</w:t>
            </w:r>
          </w:p>
        </w:tc>
        <w:tc>
          <w:tcPr>
            <w:tcW w:w="993" w:type="dxa"/>
            <w:tcMar/>
          </w:tcPr>
          <w:p w:rsidR="34E656BB" w:rsidP="76362273" w:rsidRDefault="34E656BB" w14:paraId="1B81E688" w14:textId="3167A5FB">
            <w:pPr>
              <w:pStyle w:val="Normal"/>
            </w:pPr>
            <w:r w:rsidRPr="76362273" w:rsidR="34E656B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Input numérico</w:t>
            </w:r>
          </w:p>
        </w:tc>
        <w:tc>
          <w:tcPr>
            <w:tcW w:w="1984" w:type="dxa"/>
            <w:tcMar/>
          </w:tcPr>
          <w:p w:rsidR="34E656BB" w:rsidP="76362273" w:rsidRDefault="34E656BB" w14:paraId="1C4B32EF" w14:textId="7FD9CFF4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Obrigatório; deve ser válido</w:t>
            </w:r>
          </w:p>
        </w:tc>
      </w:tr>
      <w:tr w:rsidR="76362273" w:rsidTr="76362273" w14:paraId="114E7594">
        <w:trPr>
          <w:trHeight w:val="1037"/>
        </w:trPr>
        <w:tc>
          <w:tcPr>
            <w:tcW w:w="1063" w:type="dxa"/>
            <w:tcMar/>
          </w:tcPr>
          <w:p w:rsidR="34E656BB" w:rsidP="76362273" w:rsidRDefault="34E656BB" w14:paraId="3CF1C04A" w14:textId="5E501AF2">
            <w:pPr>
              <w:pStyle w:val="Tabela"/>
              <w:jc w:val="center"/>
            </w:pPr>
            <w:r w:rsidR="34E656BB">
              <w:rPr/>
              <w:t>34</w:t>
            </w:r>
          </w:p>
        </w:tc>
        <w:tc>
          <w:tcPr>
            <w:tcW w:w="1427" w:type="dxa"/>
            <w:tcMar/>
          </w:tcPr>
          <w:p w:rsidR="34E656BB" w:rsidP="76362273" w:rsidRDefault="34E656BB" w14:paraId="45BA80D4" w14:textId="7AAD6ACE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Ponto de referência</w:t>
            </w:r>
          </w:p>
        </w:tc>
        <w:tc>
          <w:tcPr>
            <w:tcW w:w="1315" w:type="dxa"/>
            <w:tcMar/>
          </w:tcPr>
          <w:p w:rsidR="34E656BB" w:rsidP="76362273" w:rsidRDefault="34E656BB" w14:paraId="6714F2BB" w14:textId="7413B93A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Local próximo ao endereço</w:t>
            </w:r>
          </w:p>
        </w:tc>
        <w:tc>
          <w:tcPr>
            <w:tcW w:w="1134" w:type="dxa"/>
            <w:tcMar/>
          </w:tcPr>
          <w:p w:rsidR="34E656BB" w:rsidP="76362273" w:rsidRDefault="34E656BB" w14:paraId="2156F16C" w14:textId="1203A116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34E656BB" w:rsidP="76362273" w:rsidRDefault="34E656BB" w14:paraId="62579520" w14:textId="3302CD36">
            <w:pPr>
              <w:pStyle w:val="Tabela"/>
            </w:pPr>
            <w:r w:rsidRPr="76362273" w:rsidR="34E656BB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34E656BB" w:rsidP="76362273" w:rsidRDefault="34E656BB" w14:paraId="5980E1B7" w14:textId="1F2D9B9B">
            <w:pPr>
              <w:pStyle w:val="Normal"/>
            </w:pPr>
            <w:r w:rsidRPr="76362273" w:rsidR="34E656B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Dropdown/lista</w:t>
            </w:r>
          </w:p>
        </w:tc>
        <w:tc>
          <w:tcPr>
            <w:tcW w:w="1984" w:type="dxa"/>
            <w:tcMar/>
          </w:tcPr>
          <w:p w:rsidR="76362273" w:rsidP="76362273" w:rsidRDefault="76362273" w14:paraId="0D108A28" w14:textId="7FBA02F7">
            <w:pPr>
              <w:pStyle w:val="Tabela"/>
              <w:rPr>
                <w:noProof w:val="0"/>
                <w:lang w:val="pt-BR"/>
              </w:rPr>
            </w:pPr>
          </w:p>
        </w:tc>
      </w:tr>
    </w:tbl>
    <w:p xmlns:wp14="http://schemas.microsoft.com/office/word/2010/wordml" w:rsidRPr="00DD34C2" w:rsidR="00DD34C2" w:rsidP="76362273" w:rsidRDefault="00DD34C2" wp14:textId="77777777" wp14:noSpellErr="1" w14:paraId="42335B00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32381139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2744ED40">
        <w:rPr>
          <w:rFonts w:ascii="Times New Roman" w:hAnsi="Times New Roman"/>
        </w:rPr>
        <w:t>Comandos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76362273" w:rsidTr="76362273" w14:paraId="0750E4BC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78C3E31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76362273" w:rsidP="76362273" w:rsidRDefault="76362273" w14:noSpellErr="1" w14:paraId="31901AAA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76362273" w:rsidP="76362273" w:rsidRDefault="76362273" w14:noSpellErr="1" w14:paraId="4CC3B04C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Ação</w:t>
            </w:r>
          </w:p>
        </w:tc>
        <w:tc>
          <w:tcPr>
            <w:tcW w:w="2457" w:type="dxa"/>
            <w:tcMar/>
          </w:tcPr>
          <w:p w:rsidR="76362273" w:rsidP="76362273" w:rsidRDefault="76362273" w14:noSpellErr="1" w14:paraId="2C2C5744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7CC2D017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EC97F58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3A5F4331" w:rsidP="76362273" w:rsidRDefault="3A5F4331" w14:paraId="399CA8D2" w14:textId="62D967B8">
            <w:pPr>
              <w:pStyle w:val="Tabela"/>
            </w:pPr>
            <w:r w:rsidRPr="76362273" w:rsidR="3A5F4331">
              <w:rPr>
                <w:noProof w:val="0"/>
                <w:lang w:val="pt-BR"/>
              </w:rPr>
              <w:t>Alternar Pessoa Física/Jurídica</w:t>
            </w:r>
          </w:p>
        </w:tc>
        <w:tc>
          <w:tcPr>
            <w:tcW w:w="4111" w:type="dxa"/>
            <w:tcMar/>
          </w:tcPr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991"/>
            </w:tblGrid>
            <w:tr w:rsidR="76362273" w:rsidTr="76362273" w14:paraId="0DA1A877">
              <w:trPr>
                <w:trHeight w:val="300"/>
              </w:trPr>
              <w:tc>
                <w:tcPr>
                  <w:tcW w:w="3991" w:type="dxa"/>
                  <w:tcMar/>
                  <w:vAlign w:val="center"/>
                </w:tcPr>
                <w:p w:rsidR="76362273" w:rsidRDefault="76362273" w14:paraId="03779147" w14:textId="4D614787"/>
              </w:tc>
            </w:tr>
          </w:tbl>
          <w:tbl>
            <w:tblPr>
              <w:tblStyle w:val="Tabe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991"/>
            </w:tblGrid>
            <w:tr w:rsidR="76362273" w:rsidTr="76362273" w14:paraId="411A07E8">
              <w:trPr>
                <w:trHeight w:val="300"/>
              </w:trPr>
              <w:tc>
                <w:tcPr>
                  <w:tcW w:w="3991" w:type="dxa"/>
                  <w:tcMar/>
                  <w:vAlign w:val="center"/>
                </w:tcPr>
                <w:p w:rsidR="76362273" w:rsidP="76362273" w:rsidRDefault="76362273" w14:paraId="5F661003" w14:textId="3352DBCF">
                  <w:pPr>
                    <w:bidi w:val="0"/>
                    <w:spacing w:before="0" w:beforeAutospacing="off" w:after="0" w:afterAutospacing="off"/>
                  </w:pPr>
                  <w:r w:rsidR="76362273">
                    <w:rPr/>
                    <w:t>Exibe campos específicos para cada tipo de conta</w:t>
                  </w:r>
                </w:p>
              </w:tc>
            </w:tr>
          </w:tbl>
          <w:p w:rsidR="76362273" w:rsidP="76362273" w:rsidRDefault="76362273" w14:paraId="25F78FE0" w14:textId="57BD61AC">
            <w:pPr>
              <w:pStyle w:val="Tabela"/>
            </w:pPr>
          </w:p>
        </w:tc>
        <w:tc>
          <w:tcPr>
            <w:tcW w:w="2457" w:type="dxa"/>
            <w:tcMar/>
          </w:tcPr>
          <w:p w:rsidR="0BC986FA" w:rsidP="76362273" w:rsidRDefault="0BC986FA" w14:paraId="6E9AF59E" w14:textId="52DA658E">
            <w:pPr>
              <w:pStyle w:val="Tabela"/>
            </w:pPr>
            <w:r w:rsidRPr="76362273" w:rsidR="0BC986FA">
              <w:rPr>
                <w:noProof w:val="0"/>
                <w:lang w:val="pt-BR"/>
              </w:rPr>
              <w:t>Pessoa Jurídica terá CNPJ em vez de CPF</w:t>
            </w:r>
          </w:p>
        </w:tc>
      </w:tr>
      <w:tr w:rsidR="76362273" w:rsidTr="76362273" w14:paraId="6287C63C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4BBA014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0BC986FA" w:rsidP="76362273" w:rsidRDefault="0BC986FA" w14:paraId="7E1EE2BE" w14:textId="68B8791C">
            <w:pPr>
              <w:pStyle w:val="Tabela"/>
            </w:pPr>
            <w:r w:rsidRPr="76362273" w:rsidR="0BC986FA">
              <w:rPr>
                <w:noProof w:val="0"/>
                <w:lang w:val="pt-BR"/>
              </w:rPr>
              <w:t>Botão “Criar Conta”</w:t>
            </w:r>
          </w:p>
        </w:tc>
        <w:tc>
          <w:tcPr>
            <w:tcW w:w="4111" w:type="dxa"/>
            <w:tcMar/>
          </w:tcPr>
          <w:p w:rsidR="0BC986FA" w:rsidP="76362273" w:rsidRDefault="0BC986FA" w14:paraId="5423EC60" w14:textId="28F51214">
            <w:pPr>
              <w:pStyle w:val="Tabela"/>
            </w:pPr>
            <w:r w:rsidRPr="76362273" w:rsidR="0BC986FA">
              <w:rPr>
                <w:noProof w:val="0"/>
                <w:lang w:val="pt-BR"/>
              </w:rPr>
              <w:t>Finaliza cadastro e cria conta do usuário</w:t>
            </w:r>
          </w:p>
        </w:tc>
        <w:tc>
          <w:tcPr>
            <w:tcW w:w="2457" w:type="dxa"/>
            <w:tcMar/>
          </w:tcPr>
          <w:p w:rsidR="0BC986FA" w:rsidP="76362273" w:rsidRDefault="0BC986FA" w14:paraId="292E4AED" w14:textId="0757B26A">
            <w:pPr>
              <w:pStyle w:val="Tabela"/>
            </w:pPr>
            <w:r w:rsidR="0BC986FA">
              <w:rPr/>
              <w:t>Só habilitado se todos os campos obrigatórios estiverem preenchidos e válidos</w:t>
            </w:r>
          </w:p>
        </w:tc>
      </w:tr>
      <w:tr w:rsidR="76362273" w:rsidTr="76362273" w14:paraId="6C31F618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29432A7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0BC986FA" w:rsidP="76362273" w:rsidRDefault="0BC986FA" w14:paraId="15C1CD79" w14:textId="185935D3">
            <w:pPr>
              <w:pStyle w:val="Tabela"/>
            </w:pPr>
            <w:r w:rsidRPr="76362273" w:rsidR="0BC986FA">
              <w:rPr>
                <w:noProof w:val="0"/>
                <w:lang w:val="pt-BR"/>
              </w:rPr>
              <w:t>Botão “Voltar”</w:t>
            </w:r>
          </w:p>
        </w:tc>
        <w:tc>
          <w:tcPr>
            <w:tcW w:w="4111" w:type="dxa"/>
            <w:tcMar/>
          </w:tcPr>
          <w:p w:rsidR="0BC986FA" w:rsidP="76362273" w:rsidRDefault="0BC986FA" w14:paraId="14371ED4" w14:textId="70A9E845">
            <w:pPr>
              <w:pStyle w:val="Tabela"/>
            </w:pPr>
            <w:r w:rsidRPr="76362273" w:rsidR="0BC986FA">
              <w:rPr>
                <w:noProof w:val="0"/>
                <w:lang w:val="pt-BR"/>
              </w:rPr>
              <w:t>Retorna à tela anterior</w:t>
            </w:r>
          </w:p>
        </w:tc>
        <w:tc>
          <w:tcPr>
            <w:tcW w:w="2457" w:type="dxa"/>
            <w:tcMar/>
          </w:tcPr>
          <w:p w:rsidR="76362273" w:rsidP="76362273" w:rsidRDefault="76362273" w14:noSpellErr="1" w14:paraId="2DF8A72E">
            <w:pPr>
              <w:pStyle w:val="Tabela"/>
            </w:pPr>
          </w:p>
        </w:tc>
      </w:tr>
      <w:tr w:rsidR="76362273" w:rsidTr="76362273" w14:paraId="2D48FBF1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703C57B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55787FAD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6F686EEE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7FD7FBD3">
            <w:pPr>
              <w:pStyle w:val="Tabela"/>
            </w:pPr>
          </w:p>
        </w:tc>
      </w:tr>
      <w:tr w:rsidR="76362273" w:rsidTr="76362273" w14:paraId="5A07D6F4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5426D05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6F773438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61E7A1B6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1F590234">
            <w:pPr>
              <w:pStyle w:val="Tabela"/>
            </w:pPr>
          </w:p>
        </w:tc>
      </w:tr>
      <w:tr w:rsidR="76362273" w:rsidTr="76362273" w14:paraId="050F453A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8C44D2C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2027F46E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3CC50863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09E4690C">
            <w:pPr>
              <w:pStyle w:val="Tabela"/>
            </w:pPr>
          </w:p>
        </w:tc>
      </w:tr>
      <w:tr w:rsidR="76362273" w:rsidTr="76362273" w14:paraId="37273BA0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D980264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6C8206CA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74EF3F2E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1BA55AFC">
            <w:pPr>
              <w:pStyle w:val="Tabela"/>
            </w:pPr>
          </w:p>
        </w:tc>
      </w:tr>
      <w:tr w:rsidR="76362273" w:rsidTr="76362273" w14:paraId="19CA5367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331072C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4E553A87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41A6D15C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17E2C2D6">
            <w:pPr>
              <w:pStyle w:val="Tabela"/>
            </w:pPr>
          </w:p>
        </w:tc>
      </w:tr>
      <w:tr w:rsidR="76362273" w:rsidTr="76362273" w14:paraId="73C71ABA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B921BAD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7EC6CA8F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4E408A3F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2BEF945D">
            <w:pPr>
              <w:pStyle w:val="Tabela"/>
            </w:pPr>
          </w:p>
        </w:tc>
      </w:tr>
    </w:tbl>
    <w:p xmlns:wp14="http://schemas.microsoft.com/office/word/2010/wordml" w:rsidRPr="00DD34C2" w:rsidR="00DD34C2" w:rsidP="76362273" w:rsidRDefault="00DD34C2" wp14:textId="77777777" wp14:noSpellErr="1" w14:paraId="59D4B689">
      <w:pPr>
        <w:pStyle w:val="Ttulo5"/>
        <w:numPr>
          <w:ilvl w:val="0"/>
          <w:numId w:val="0"/>
        </w:numPr>
        <w:spacing w:line="360" w:lineRule="auto"/>
        <w:rPr>
          <w:rFonts w:ascii="Times New Roman" w:hAnsi="Times New Roman"/>
          <w:b w:val="0"/>
          <w:bCs w:val="0"/>
          <w:highlight w:val="yellow"/>
        </w:rPr>
      </w:pPr>
    </w:p>
    <w:p xmlns:wp14="http://schemas.microsoft.com/office/word/2010/wordml" w:rsidRPr="00DD34C2" w:rsidR="00DD34C2" w:rsidP="76362273" w:rsidRDefault="00DD34C2" wp14:textId="77777777" wp14:noSpellErr="1" w14:paraId="08427D78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DD34C2" w:rsidR="00DD34C2" w:rsidP="76362273" w:rsidRDefault="00DD34C2" wp14:textId="77777777" wp14:noSpellErr="1" w14:paraId="351EFC64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DD34C2" w:rsidR="00DD34C2" w:rsidP="76362273" w:rsidRDefault="00DD34C2" w14:paraId="3D7A669A" wp14:textId="5F8B0E7F">
      <w:pPr>
        <w:pStyle w:val="Ttulo5"/>
        <w:keepLines w:val="1"/>
        <w:numPr>
          <w:ilvl w:val="0"/>
          <w:numId w:val="0"/>
        </w:numPr>
        <w:spacing w:line="360" w:lineRule="auto"/>
        <w:ind w:left="1008"/>
        <w:rPr>
          <w:rFonts w:ascii="Times New Roman" w:hAnsi="Times New Roman"/>
        </w:rPr>
      </w:pPr>
      <w:r w:rsidRPr="76362273" w:rsidR="2744ED40">
        <w:rPr>
          <w:rFonts w:ascii="Times New Roman" w:hAnsi="Times New Roman"/>
        </w:rPr>
        <w:t>Interface de usuário &lt;</w:t>
      </w:r>
      <w:r w:rsidRPr="76362273" w:rsidR="3E8D2369">
        <w:rPr>
          <w:rFonts w:ascii="Times New Roman" w:hAnsi="Times New Roman"/>
        </w:rPr>
        <w:t>Cadastrar Pessoa Jurídica</w:t>
      </w:r>
      <w:r w:rsidRPr="76362273" w:rsidR="2744ED40">
        <w:rPr>
          <w:rFonts w:ascii="Times New Roman" w:hAnsi="Times New Roman"/>
        </w:rPr>
        <w:t>&gt;</w:t>
      </w:r>
    </w:p>
    <w:p xmlns:wp14="http://schemas.microsoft.com/office/word/2010/wordml" w:rsidRPr="00DD34C2" w:rsidR="00DD34C2" w:rsidP="76362273" w:rsidRDefault="00DD34C2" wp14:textId="77777777" wp14:noSpellErr="1" w14:paraId="4184F3A4">
      <w:pPr>
        <w:pStyle w:val="Ttulo6"/>
        <w:spacing w:line="360" w:lineRule="auto"/>
        <w:rPr>
          <w:rFonts w:ascii="Times New Roman" w:hAnsi="Times New Roman"/>
        </w:rPr>
      </w:pPr>
      <w:r w:rsidRPr="76362273" w:rsidR="2744ED40">
        <w:rPr>
          <w:rFonts w:ascii="Times New Roman" w:hAnsi="Times New Roman"/>
        </w:rPr>
        <w:t>Leiaute sugerido</w:t>
      </w:r>
    </w:p>
    <w:p xmlns:wp14="http://schemas.microsoft.com/office/word/2010/wordml" w:rsidRPr="00DD34C2" w:rsidR="00DD34C2" w:rsidP="76362273" w:rsidRDefault="00DD34C2" w14:paraId="2D725158" wp14:textId="278724B7">
      <w:pPr>
        <w:pStyle w:val="Tabela"/>
        <w:spacing w:line="360" w:lineRule="auto"/>
      </w:pPr>
      <w:r w:rsidR="2744ED40">
        <w:rPr/>
        <w:t>&lt;</w:t>
      </w:r>
      <w:r w:rsidRPr="76362273" w:rsidR="2744ED40">
        <w:rPr>
          <w:i w:val="1"/>
          <w:iCs w:val="1"/>
        </w:rPr>
        <w:t>wireframe</w:t>
      </w:r>
      <w:r w:rsidR="2744ED40">
        <w:rPr/>
        <w:t>&gt;</w:t>
      </w:r>
    </w:p>
    <w:p xmlns:wp14="http://schemas.microsoft.com/office/word/2010/wordml" w:rsidRPr="00DD34C2" w:rsidR="00DD34C2" w:rsidP="76362273" w:rsidRDefault="00DD34C2" w14:paraId="6A94B49D" wp14:textId="662C2B06">
      <w:pPr>
        <w:pStyle w:val="Tabela"/>
        <w:spacing w:line="360" w:lineRule="auto"/>
      </w:pPr>
      <w:r w:rsidR="52F7BC22">
        <w:drawing>
          <wp:inline xmlns:wp14="http://schemas.microsoft.com/office/word/2010/wordprocessingDrawing" wp14:editId="21686893" wp14:anchorId="5BD6C6B2">
            <wp:extent cx="2609850" cy="5286375"/>
            <wp:effectExtent l="0" t="0" r="0" b="0"/>
            <wp:docPr id="18602068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0206854" name=""/>
                    <pic:cNvPicPr/>
                  </pic:nvPicPr>
                  <pic:blipFill>
                    <a:blip xmlns:r="http://schemas.openxmlformats.org/officeDocument/2006/relationships" r:embed="rId13470611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F7BC22">
        <w:drawing>
          <wp:inline xmlns:wp14="http://schemas.microsoft.com/office/word/2010/wordprocessingDrawing" wp14:editId="7D8A0102" wp14:anchorId="6BAA1D25">
            <wp:extent cx="2533650" cy="5286375"/>
            <wp:effectExtent l="0" t="0" r="0" b="0"/>
            <wp:docPr id="2069427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942796" name=""/>
                    <pic:cNvPicPr/>
                  </pic:nvPicPr>
                  <pic:blipFill>
                    <a:blip xmlns:r="http://schemas.openxmlformats.org/officeDocument/2006/relationships" r:embed="rId1972520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D34C2" w:rsidR="00DD34C2" w:rsidP="76362273" w:rsidRDefault="00DD34C2" w14:paraId="614A66B1" wp14:textId="77C5D3C2">
      <w:pPr>
        <w:pStyle w:val="Tabela"/>
        <w:spacing w:line="360" w:lineRule="auto"/>
      </w:pPr>
      <w:r w:rsidR="52F7BC22">
        <w:drawing>
          <wp:inline xmlns:wp14="http://schemas.microsoft.com/office/word/2010/wordprocessingDrawing" wp14:editId="6676D5F5" wp14:anchorId="1ECB1B79">
            <wp:extent cx="2667000" cy="5286375"/>
            <wp:effectExtent l="0" t="0" r="0" b="0"/>
            <wp:docPr id="21166624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6662491" name=""/>
                    <pic:cNvPicPr/>
                  </pic:nvPicPr>
                  <pic:blipFill>
                    <a:blip xmlns:r="http://schemas.openxmlformats.org/officeDocument/2006/relationships" r:embed="rId7620632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F7BC22">
        <w:drawing>
          <wp:inline xmlns:wp14="http://schemas.microsoft.com/office/word/2010/wordprocessingDrawing" wp14:editId="20E66508" wp14:anchorId="5E5CE5E9">
            <wp:extent cx="2571750" cy="5286375"/>
            <wp:effectExtent l="0" t="0" r="0" b="0"/>
            <wp:docPr id="15523742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2374205" name=""/>
                    <pic:cNvPicPr/>
                  </pic:nvPicPr>
                  <pic:blipFill>
                    <a:blip xmlns:r="http://schemas.openxmlformats.org/officeDocument/2006/relationships" r:embed="rId1290024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17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D34C2" w:rsidR="00DD34C2" w:rsidP="76362273" w:rsidRDefault="00DD34C2" wp14:textId="77777777" wp14:noSpellErr="1" w14:paraId="359EF325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2BC2F01C">
      <w:pPr>
        <w:pStyle w:val="Ttulo6"/>
        <w:spacing w:line="360" w:lineRule="auto"/>
        <w:rPr>
          <w:rFonts w:ascii="Times New Roman" w:hAnsi="Times New Roman"/>
        </w:rPr>
      </w:pPr>
      <w:r w:rsidRPr="76362273" w:rsidR="2744ED40">
        <w:rPr>
          <w:rFonts w:ascii="Times New Roman" w:hAnsi="Times New Roman"/>
        </w:rPr>
        <w:t>Relacionamentos com outras interfaces</w:t>
      </w:r>
    </w:p>
    <w:p xmlns:wp14="http://schemas.microsoft.com/office/word/2010/wordml" w:rsidRPr="00DD34C2" w:rsidR="00DD34C2" w:rsidP="76362273" w:rsidRDefault="00DD34C2" wp14:textId="77777777" wp14:noSpellErr="1" w14:paraId="43AB2399">
      <w:pPr>
        <w:pStyle w:val="Tabela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4089AC4E">
      <w:pPr>
        <w:pStyle w:val="Ttulo6"/>
        <w:keepLines w:val="1"/>
        <w:numPr>
          <w:ilvl w:val="0"/>
          <w:numId w:val="0"/>
        </w:numPr>
        <w:spacing w:line="360" w:lineRule="auto"/>
        <w:ind w:left="1152" w:hanging="1152"/>
        <w:rPr>
          <w:rFonts w:ascii="Times New Roman" w:hAnsi="Times New Roman"/>
          <w:b w:val="0"/>
          <w:bCs w:val="0"/>
          <w:i w:val="0"/>
          <w:iCs w:val="0"/>
        </w:rPr>
      </w:pPr>
    </w:p>
    <w:p xmlns:wp14="http://schemas.microsoft.com/office/word/2010/wordml" w:rsidRPr="00DD34C2" w:rsidR="00DD34C2" w:rsidP="76362273" w:rsidRDefault="00DD34C2" wp14:textId="77777777" wp14:noSpellErr="1" w14:paraId="63090565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2744ED40">
        <w:rPr>
          <w:rFonts w:ascii="Times New Roman" w:hAnsi="Times New Roman"/>
        </w:rPr>
        <w:t>Campos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76362273" w:rsidTr="76362273" w14:paraId="3F7FD2E2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79DA1DC5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427" w:type="dxa"/>
            <w:tcMar/>
          </w:tcPr>
          <w:p w:rsidR="76362273" w:rsidP="76362273" w:rsidRDefault="76362273" w14:noSpellErr="1" w14:paraId="4372B101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1315" w:type="dxa"/>
            <w:tcMar/>
          </w:tcPr>
          <w:p w:rsidR="76362273" w:rsidP="76362273" w:rsidRDefault="76362273" w14:noSpellErr="1" w14:paraId="56A773EB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Descrição</w:t>
            </w:r>
          </w:p>
        </w:tc>
        <w:tc>
          <w:tcPr>
            <w:tcW w:w="1134" w:type="dxa"/>
            <w:tcMar/>
          </w:tcPr>
          <w:p w:rsidR="76362273" w:rsidP="76362273" w:rsidRDefault="76362273" w14:noSpellErr="1" w14:paraId="00CC530D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Valores válidos</w:t>
            </w:r>
          </w:p>
        </w:tc>
        <w:tc>
          <w:tcPr>
            <w:tcW w:w="1275" w:type="dxa"/>
            <w:tcMar/>
          </w:tcPr>
          <w:p w:rsidR="76362273" w:rsidP="76362273" w:rsidRDefault="76362273" w14:noSpellErr="1" w14:paraId="3B6493D3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Formato</w:t>
            </w:r>
          </w:p>
        </w:tc>
        <w:tc>
          <w:tcPr>
            <w:tcW w:w="993" w:type="dxa"/>
            <w:tcMar/>
          </w:tcPr>
          <w:p w:rsidR="76362273" w:rsidP="76362273" w:rsidRDefault="76362273" w14:noSpellErr="1" w14:paraId="1C593F15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Tipo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7C68E080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4EDD98AC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8458AC6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AB34325" w:rsidP="76362273" w:rsidRDefault="2AB34325" w14:paraId="1E195AE6" w14:textId="00BCE3E2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CNPJ</w:t>
            </w:r>
          </w:p>
        </w:tc>
        <w:tc>
          <w:tcPr>
            <w:tcW w:w="1315" w:type="dxa"/>
            <w:tcMar/>
          </w:tcPr>
          <w:p w:rsidR="2AB34325" w:rsidP="76362273" w:rsidRDefault="2AB34325" w14:paraId="595B3F33" w14:textId="7A7E98D9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Número do Cadastro Nacional da Pessoa Jurídica.</w:t>
            </w:r>
          </w:p>
        </w:tc>
        <w:tc>
          <w:tcPr>
            <w:tcW w:w="1134" w:type="dxa"/>
            <w:tcMar/>
          </w:tcPr>
          <w:p w:rsidR="2AB34325" w:rsidP="76362273" w:rsidRDefault="2AB34325" w14:paraId="085CD9E1" w14:textId="70F7019E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Números.</w:t>
            </w:r>
          </w:p>
        </w:tc>
        <w:tc>
          <w:tcPr>
            <w:tcW w:w="1275" w:type="dxa"/>
            <w:tcMar/>
          </w:tcPr>
          <w:p w:rsidR="2AB34325" w:rsidP="76362273" w:rsidRDefault="2AB34325" w14:paraId="066ED3EF" w14:textId="38E12A30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AB34325" w:rsidP="76362273" w:rsidRDefault="2AB34325" w14:paraId="56F7DC9F" w14:textId="2A5F329D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Input numérico</w:t>
            </w:r>
          </w:p>
        </w:tc>
        <w:tc>
          <w:tcPr>
            <w:tcW w:w="1984" w:type="dxa"/>
            <w:tcMar/>
          </w:tcPr>
          <w:p w:rsidR="2AB34325" w:rsidP="76362273" w:rsidRDefault="2AB34325" w14:paraId="0441622C" w14:textId="11D68121">
            <w:pPr>
              <w:pStyle w:val="Tabela"/>
              <w:rPr>
                <w:noProof w:val="0"/>
                <w:lang w:val="pt-BR"/>
              </w:rPr>
            </w:pPr>
            <w:r w:rsidRPr="76362273" w:rsidR="2AB34325">
              <w:rPr>
                <w:noProof w:val="0"/>
                <w:lang w:val="pt-BR"/>
              </w:rPr>
              <w:t xml:space="preserve">Obrigatório. Formato </w:t>
            </w:r>
            <w:r w:rsidRPr="76362273" w:rsidR="2AB34325">
              <w:rPr>
                <w:rFonts w:ascii="Consolas" w:hAnsi="Consolas" w:eastAsia="Consolas" w:cs="Consolas"/>
                <w:noProof w:val="0"/>
                <w:lang w:val="pt-BR"/>
              </w:rPr>
              <w:t>99.999.999/9999-99</w:t>
            </w:r>
          </w:p>
        </w:tc>
      </w:tr>
      <w:tr w:rsidR="76362273" w:rsidTr="76362273" w14:paraId="2903661F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8F56B78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AB34325" w:rsidP="76362273" w:rsidRDefault="2AB34325" w14:paraId="3F5FDF52" w14:textId="335FD1DA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Inscrição Estadual</w:t>
            </w:r>
          </w:p>
        </w:tc>
        <w:tc>
          <w:tcPr>
            <w:tcW w:w="1315" w:type="dxa"/>
            <w:tcMar/>
          </w:tcPr>
          <w:p w:rsidR="2AB34325" w:rsidP="76362273" w:rsidRDefault="2AB34325" w14:paraId="6E1188F6" w14:textId="2E0047C8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Número de identificação no âmbito do ICMS.</w:t>
            </w:r>
          </w:p>
        </w:tc>
        <w:tc>
          <w:tcPr>
            <w:tcW w:w="1134" w:type="dxa"/>
            <w:tcMar/>
          </w:tcPr>
          <w:p w:rsidR="2AB34325" w:rsidP="76362273" w:rsidRDefault="2AB34325" w14:paraId="61EA3816" w14:textId="15443474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2AB34325" w:rsidP="76362273" w:rsidRDefault="2AB34325" w14:paraId="32A8A5FD" w14:textId="2D4F30AF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AB34325" w:rsidP="76362273" w:rsidRDefault="2AB34325" w14:paraId="1FA1B0D3" w14:textId="2BF85454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67602186">
            <w:pPr>
              <w:pStyle w:val="Tabela"/>
            </w:pPr>
          </w:p>
        </w:tc>
      </w:tr>
      <w:tr w:rsidR="76362273" w:rsidTr="76362273" w14:paraId="5FEC82F4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7173630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AB34325" w:rsidP="76362273" w:rsidRDefault="2AB34325" w14:paraId="2D530F56" w14:textId="236F4048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Nome Fantasia</w:t>
            </w:r>
          </w:p>
        </w:tc>
        <w:tc>
          <w:tcPr>
            <w:tcW w:w="1315" w:type="dxa"/>
            <w:tcMar/>
          </w:tcPr>
          <w:p w:rsidR="2AB34325" w:rsidP="76362273" w:rsidRDefault="2AB34325" w14:paraId="02B855C5" w14:textId="540E5411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Nome comercial da empresa.</w:t>
            </w:r>
          </w:p>
        </w:tc>
        <w:tc>
          <w:tcPr>
            <w:tcW w:w="1134" w:type="dxa"/>
            <w:tcMar/>
          </w:tcPr>
          <w:p w:rsidR="2AB34325" w:rsidP="76362273" w:rsidRDefault="2AB34325" w14:paraId="47EE5A43" w14:textId="2B286C3F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2AB34325" w:rsidP="76362273" w:rsidRDefault="2AB34325" w14:paraId="54D21CC8" w14:textId="2346390A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AB34325" w:rsidP="76362273" w:rsidRDefault="2AB34325" w14:paraId="41B034C0" w14:textId="4B43B53C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46A9335C">
            <w:pPr>
              <w:pStyle w:val="Tabela"/>
            </w:pPr>
          </w:p>
        </w:tc>
      </w:tr>
      <w:tr w:rsidR="76362273" w:rsidTr="76362273" w14:paraId="7F6CA6AD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50306B8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AB34325" w:rsidP="76362273" w:rsidRDefault="2AB34325" w14:paraId="749DD8D7" w14:textId="3EFC150F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Nome</w:t>
            </w:r>
          </w:p>
        </w:tc>
        <w:tc>
          <w:tcPr>
            <w:tcW w:w="1315" w:type="dxa"/>
            <w:tcMar/>
          </w:tcPr>
          <w:p w:rsidR="2AB34325" w:rsidP="76362273" w:rsidRDefault="2AB34325" w14:paraId="71E1A987" w14:textId="607CD03A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Nome do responsável</w:t>
            </w:r>
          </w:p>
        </w:tc>
        <w:tc>
          <w:tcPr>
            <w:tcW w:w="1134" w:type="dxa"/>
            <w:tcMar/>
          </w:tcPr>
          <w:p w:rsidR="2AB34325" w:rsidP="76362273" w:rsidRDefault="2AB34325" w14:paraId="41EBE100" w14:textId="322B947D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2AB34325" w:rsidP="76362273" w:rsidRDefault="2AB34325" w14:paraId="36D4A809" w14:textId="1425A4EF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AB34325" w:rsidP="76362273" w:rsidRDefault="2AB34325" w14:paraId="04D2E1B2" w14:textId="311C7C7B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p w:rsidR="2AB34325" w:rsidP="76362273" w:rsidRDefault="2AB34325" w14:paraId="2800D6B5" w14:textId="11D8FBAD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Obrigatório. Máximo de 50 caracteres</w:t>
            </w:r>
          </w:p>
        </w:tc>
      </w:tr>
      <w:tr w:rsidR="76362273" w:rsidTr="76362273" w14:paraId="74CF415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1DA2E0B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AB34325" w:rsidP="76362273" w:rsidRDefault="2AB34325" w14:paraId="1422DBFD" w14:textId="2F8EC662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Sobrenome</w:t>
            </w:r>
          </w:p>
        </w:tc>
        <w:tc>
          <w:tcPr>
            <w:tcW w:w="1315" w:type="dxa"/>
            <w:tcMar/>
          </w:tcPr>
          <w:p w:rsidR="2AB34325" w:rsidP="76362273" w:rsidRDefault="2AB34325" w14:paraId="6A8E3679" w14:textId="62973B90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Sobrenome do responsável</w:t>
            </w:r>
          </w:p>
        </w:tc>
        <w:tc>
          <w:tcPr>
            <w:tcW w:w="1134" w:type="dxa"/>
            <w:tcMar/>
          </w:tcPr>
          <w:p w:rsidR="2AB34325" w:rsidP="76362273" w:rsidRDefault="2AB34325" w14:paraId="61C629D0" w14:textId="157CDBE7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2AB34325" w:rsidP="76362273" w:rsidRDefault="2AB34325" w14:paraId="162A1B8C" w14:textId="4398FE6E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AB34325" w:rsidP="76362273" w:rsidRDefault="2AB34325" w14:paraId="04FEC40A" w14:textId="1226FA37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p w:rsidR="2AB34325" w:rsidP="76362273" w:rsidRDefault="2AB34325" w14:paraId="404C579B" w14:textId="14D70A5A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Obrigatório. Máximo de 100 caracteres</w:t>
            </w:r>
          </w:p>
        </w:tc>
      </w:tr>
      <w:tr w:rsidR="76362273" w:rsidTr="76362273" w14:paraId="5500B14F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591F52D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AB34325" w:rsidP="76362273" w:rsidRDefault="2AB34325" w14:paraId="7ED2D6C0" w14:textId="070627E9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Telefone/Whatsapp</w:t>
            </w:r>
          </w:p>
        </w:tc>
        <w:tc>
          <w:tcPr>
            <w:tcW w:w="1315" w:type="dxa"/>
            <w:tcMar/>
          </w:tcPr>
          <w:p w:rsidR="2AB34325" w:rsidP="76362273" w:rsidRDefault="2AB34325" w14:paraId="500E8055" w14:textId="5F960246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Telefone para contato</w:t>
            </w:r>
          </w:p>
        </w:tc>
        <w:tc>
          <w:tcPr>
            <w:tcW w:w="1134" w:type="dxa"/>
            <w:tcMar/>
          </w:tcPr>
          <w:p w:rsidR="2AB34325" w:rsidP="76362273" w:rsidRDefault="2AB34325" w14:paraId="049E735B" w14:textId="11912C9C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Números</w:t>
            </w:r>
          </w:p>
        </w:tc>
        <w:tc>
          <w:tcPr>
            <w:tcW w:w="1275" w:type="dxa"/>
            <w:tcMar/>
          </w:tcPr>
          <w:p w:rsidR="2AB34325" w:rsidP="76362273" w:rsidRDefault="2AB34325" w14:paraId="291304F9" w14:textId="0BF824DA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AB34325" w:rsidP="76362273" w:rsidRDefault="2AB34325" w14:paraId="74A4FC17" w14:textId="034895D1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Input numérico</w:t>
            </w:r>
          </w:p>
        </w:tc>
        <w:tc>
          <w:tcPr>
            <w:tcW w:w="1984" w:type="dxa"/>
            <w:tcMar/>
          </w:tcPr>
          <w:p w:rsidR="2AB34325" w:rsidP="76362273" w:rsidRDefault="2AB34325" w14:paraId="791EFB58" w14:textId="7CB60283">
            <w:pPr>
              <w:pStyle w:val="Tabela"/>
              <w:rPr>
                <w:noProof w:val="0"/>
                <w:lang w:val="pt-BR"/>
              </w:rPr>
            </w:pPr>
            <w:r w:rsidRPr="76362273" w:rsidR="2AB34325">
              <w:rPr>
                <w:noProof w:val="0"/>
                <w:lang w:val="pt-BR"/>
              </w:rPr>
              <w:t xml:space="preserve">Opcional. Formato </w:t>
            </w:r>
            <w:r w:rsidRPr="76362273" w:rsidR="2AB34325">
              <w:rPr>
                <w:rFonts w:ascii="Consolas" w:hAnsi="Consolas" w:eastAsia="Consolas" w:cs="Consolas"/>
                <w:noProof w:val="0"/>
                <w:lang w:val="pt-BR"/>
              </w:rPr>
              <w:t>(99) 99999-9999</w:t>
            </w:r>
          </w:p>
        </w:tc>
      </w:tr>
      <w:tr w:rsidR="76362273" w:rsidTr="76362273" w14:paraId="14137FB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92C5102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AB34325" w:rsidP="76362273" w:rsidRDefault="2AB34325" w14:paraId="36500E38" w14:textId="438F9462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Endereço da empresa (Número)</w:t>
            </w:r>
          </w:p>
        </w:tc>
        <w:tc>
          <w:tcPr>
            <w:tcW w:w="1315" w:type="dxa"/>
            <w:tcMar/>
          </w:tcPr>
          <w:p w:rsidR="2AB34325" w:rsidP="76362273" w:rsidRDefault="2AB34325" w14:paraId="2051ABB0" w14:textId="37E4A7C8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Número do local da empresa</w:t>
            </w:r>
          </w:p>
        </w:tc>
        <w:tc>
          <w:tcPr>
            <w:tcW w:w="1134" w:type="dxa"/>
            <w:tcMar/>
          </w:tcPr>
          <w:p w:rsidR="2AB34325" w:rsidP="76362273" w:rsidRDefault="2AB34325" w14:paraId="55E8D867" w14:textId="52EBACE1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Números</w:t>
            </w:r>
          </w:p>
        </w:tc>
        <w:tc>
          <w:tcPr>
            <w:tcW w:w="1275" w:type="dxa"/>
            <w:tcMar/>
          </w:tcPr>
          <w:p w:rsidR="2AB34325" w:rsidP="76362273" w:rsidRDefault="2AB34325" w14:paraId="0909523C" w14:textId="30DB2EED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Integer</w:t>
            </w:r>
          </w:p>
        </w:tc>
        <w:tc>
          <w:tcPr>
            <w:tcW w:w="993" w:type="dxa"/>
            <w:tcMar/>
          </w:tcPr>
          <w:p w:rsidR="2AB34325" w:rsidP="76362273" w:rsidRDefault="2AB34325" w14:paraId="26E9D3A5" w14:textId="540FF994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Input numérico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049A8ACD">
            <w:pPr>
              <w:pStyle w:val="Tabela"/>
            </w:pPr>
          </w:p>
        </w:tc>
      </w:tr>
      <w:tr w:rsidR="76362273" w:rsidTr="76362273" w14:paraId="7A776B13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1203BF3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AB34325" w:rsidP="76362273" w:rsidRDefault="2AB34325" w14:paraId="059644DD" w14:textId="727C1529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Endereço da empresa</w:t>
            </w:r>
          </w:p>
        </w:tc>
        <w:tc>
          <w:tcPr>
            <w:tcW w:w="1315" w:type="dxa"/>
            <w:tcMar/>
          </w:tcPr>
          <w:p w:rsidR="2AB34325" w:rsidP="76362273" w:rsidRDefault="2AB34325" w14:paraId="6DAB3AAF" w14:textId="2E7B6300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Informações adicionais do endereço da empresa</w:t>
            </w:r>
          </w:p>
        </w:tc>
        <w:tc>
          <w:tcPr>
            <w:tcW w:w="1134" w:type="dxa"/>
            <w:tcMar/>
          </w:tcPr>
          <w:p w:rsidR="2AB34325" w:rsidP="76362273" w:rsidRDefault="2AB34325" w14:paraId="5912BB7B" w14:textId="3C10BC99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2AB34325" w:rsidP="76362273" w:rsidRDefault="2AB34325" w14:paraId="68620458" w14:textId="74C3E711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AB34325" w:rsidP="76362273" w:rsidRDefault="2AB34325" w14:paraId="3930ED95" w14:textId="18992779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678E7CC3">
            <w:pPr>
              <w:pStyle w:val="Tabela"/>
            </w:pPr>
          </w:p>
        </w:tc>
      </w:tr>
      <w:tr w:rsidR="76362273" w:rsidTr="76362273" w14:paraId="38BF49B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3DD4573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AB34325" w:rsidP="76362273" w:rsidRDefault="2AB34325" w14:paraId="1EA2601D" w14:textId="45EB1E93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Endereço da empresa (Bairro)</w:t>
            </w:r>
          </w:p>
        </w:tc>
        <w:tc>
          <w:tcPr>
            <w:tcW w:w="1315" w:type="dxa"/>
            <w:tcMar/>
          </w:tcPr>
          <w:p w:rsidR="2AB34325" w:rsidP="76362273" w:rsidRDefault="2AB34325" w14:paraId="6936A670" w14:textId="176C34BC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Bairro da empresa</w:t>
            </w:r>
          </w:p>
        </w:tc>
        <w:tc>
          <w:tcPr>
            <w:tcW w:w="1134" w:type="dxa"/>
            <w:tcMar/>
          </w:tcPr>
          <w:p w:rsidR="2AB34325" w:rsidP="76362273" w:rsidRDefault="2AB34325" w14:paraId="5F5B18DE" w14:textId="3381A6AA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2AB34325" w:rsidP="76362273" w:rsidRDefault="2AB34325" w14:paraId="047484F9" w14:textId="32EA4F1C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AB34325" w:rsidP="76362273" w:rsidRDefault="2AB34325" w14:paraId="425C39C8" w14:textId="1130FD87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Input de texto.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61B582A0">
            <w:pPr>
              <w:pStyle w:val="Tabela"/>
            </w:pPr>
          </w:p>
        </w:tc>
      </w:tr>
      <w:tr w:rsidR="76362273" w:rsidTr="76362273" w14:paraId="312BC254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B169B1C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2AB34325" w:rsidP="76362273" w:rsidRDefault="2AB34325" w14:paraId="4B0CF8B0" w14:textId="7A66E2DD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Endereço da empresa (Cidade)</w:t>
            </w:r>
          </w:p>
        </w:tc>
        <w:tc>
          <w:tcPr>
            <w:tcW w:w="1315" w:type="dxa"/>
            <w:tcMar/>
          </w:tcPr>
          <w:p w:rsidR="2AB34325" w:rsidP="76362273" w:rsidRDefault="2AB34325" w14:paraId="1C8C9708" w14:textId="7CE6151B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Cidade da empresa.</w:t>
            </w:r>
          </w:p>
        </w:tc>
        <w:tc>
          <w:tcPr>
            <w:tcW w:w="1134" w:type="dxa"/>
            <w:tcMar/>
          </w:tcPr>
          <w:p w:rsidR="2AB34325" w:rsidP="76362273" w:rsidRDefault="2AB34325" w14:paraId="3A1B2C05" w14:textId="452892F1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Texto</w:t>
            </w:r>
          </w:p>
        </w:tc>
        <w:tc>
          <w:tcPr>
            <w:tcW w:w="1275" w:type="dxa"/>
            <w:tcMar/>
          </w:tcPr>
          <w:p w:rsidR="2AB34325" w:rsidP="76362273" w:rsidRDefault="2AB34325" w14:paraId="030CE335" w14:textId="2EF5239B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AB34325" w:rsidP="76362273" w:rsidRDefault="2AB34325" w14:paraId="57EF59F6" w14:textId="0360869F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Input de texto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1D794162">
            <w:pPr>
              <w:pStyle w:val="Tabela"/>
            </w:pPr>
          </w:p>
        </w:tc>
      </w:tr>
      <w:tr w:rsidR="76362273" w:rsidTr="76362273" w14:paraId="16626E24">
        <w:trPr>
          <w:trHeight w:val="300"/>
        </w:trPr>
        <w:tc>
          <w:tcPr>
            <w:tcW w:w="1063" w:type="dxa"/>
            <w:tcMar/>
          </w:tcPr>
          <w:p w:rsidR="2AB34325" w:rsidP="76362273" w:rsidRDefault="2AB34325" w14:paraId="4CC08050" w14:textId="1F737491">
            <w:pPr>
              <w:pStyle w:val="Tabela"/>
              <w:jc w:val="center"/>
            </w:pPr>
            <w:r w:rsidR="2AB34325">
              <w:rPr/>
              <w:t>41</w:t>
            </w:r>
          </w:p>
        </w:tc>
        <w:tc>
          <w:tcPr>
            <w:tcW w:w="1427" w:type="dxa"/>
            <w:tcMar/>
          </w:tcPr>
          <w:p w:rsidR="2AB34325" w:rsidP="76362273" w:rsidRDefault="2AB34325" w14:paraId="129F3E0B" w14:textId="62335BB5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Estado</w:t>
            </w:r>
          </w:p>
        </w:tc>
        <w:tc>
          <w:tcPr>
            <w:tcW w:w="1315" w:type="dxa"/>
            <w:tcMar/>
          </w:tcPr>
          <w:p w:rsidR="2AB34325" w:rsidP="76362273" w:rsidRDefault="2AB34325" w14:paraId="2634CD65" w14:textId="65242995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Estado para entrega.</w:t>
            </w:r>
          </w:p>
        </w:tc>
        <w:tc>
          <w:tcPr>
            <w:tcW w:w="1134" w:type="dxa"/>
            <w:tcMar/>
          </w:tcPr>
          <w:p w:rsidR="2AB34325" w:rsidP="76362273" w:rsidRDefault="2AB34325" w14:paraId="52285014" w14:textId="4DDD2BF8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Siglas dos estados brasileiros.</w:t>
            </w:r>
          </w:p>
        </w:tc>
        <w:tc>
          <w:tcPr>
            <w:tcW w:w="1275" w:type="dxa"/>
            <w:tcMar/>
          </w:tcPr>
          <w:p w:rsidR="2AB34325" w:rsidP="76362273" w:rsidRDefault="2AB34325" w14:paraId="523661A0" w14:textId="0D5250EF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String (UF)</w:t>
            </w:r>
          </w:p>
        </w:tc>
        <w:tc>
          <w:tcPr>
            <w:tcW w:w="993" w:type="dxa"/>
            <w:tcMar/>
          </w:tcPr>
          <w:p w:rsidR="2AB34325" w:rsidP="76362273" w:rsidRDefault="2AB34325" w14:paraId="6D666B76" w14:textId="5E8EA822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Dropdown</w:t>
            </w:r>
          </w:p>
        </w:tc>
        <w:tc>
          <w:tcPr>
            <w:tcW w:w="1984" w:type="dxa"/>
            <w:tcMar/>
          </w:tcPr>
          <w:p w:rsidR="76362273" w:rsidP="76362273" w:rsidRDefault="76362273" w14:paraId="1A1A84C7" w14:textId="20EC93C8">
            <w:pPr>
              <w:pStyle w:val="Tabela"/>
            </w:pPr>
          </w:p>
        </w:tc>
      </w:tr>
      <w:tr w:rsidR="76362273" w:rsidTr="76362273" w14:paraId="6210B4E8">
        <w:trPr>
          <w:trHeight w:val="300"/>
        </w:trPr>
        <w:tc>
          <w:tcPr>
            <w:tcW w:w="1063" w:type="dxa"/>
            <w:tcMar/>
          </w:tcPr>
          <w:p w:rsidR="2AB34325" w:rsidP="76362273" w:rsidRDefault="2AB34325" w14:paraId="47993742" w14:textId="2FAF0CF2">
            <w:pPr>
              <w:pStyle w:val="Tabela"/>
              <w:jc w:val="center"/>
            </w:pPr>
            <w:r w:rsidR="2AB34325">
              <w:rPr/>
              <w:t>42</w:t>
            </w:r>
          </w:p>
        </w:tc>
        <w:tc>
          <w:tcPr>
            <w:tcW w:w="1427" w:type="dxa"/>
            <w:tcMar/>
          </w:tcPr>
          <w:p w:rsidR="2AB34325" w:rsidP="76362273" w:rsidRDefault="2AB34325" w14:paraId="3AC4F344" w14:textId="6059B4F8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CEP</w:t>
            </w:r>
          </w:p>
        </w:tc>
        <w:tc>
          <w:tcPr>
            <w:tcW w:w="1315" w:type="dxa"/>
            <w:tcMar/>
          </w:tcPr>
          <w:p w:rsidR="2AB34325" w:rsidP="76362273" w:rsidRDefault="2AB34325" w14:paraId="51D29433" w14:textId="498796F0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Código de Endereçamento Postal para entrega.</w:t>
            </w:r>
          </w:p>
        </w:tc>
        <w:tc>
          <w:tcPr>
            <w:tcW w:w="1134" w:type="dxa"/>
            <w:tcMar/>
          </w:tcPr>
          <w:p w:rsidR="2AB34325" w:rsidP="76362273" w:rsidRDefault="2AB34325" w14:paraId="0E16F77E" w14:textId="41489159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Números</w:t>
            </w:r>
          </w:p>
        </w:tc>
        <w:tc>
          <w:tcPr>
            <w:tcW w:w="1275" w:type="dxa"/>
            <w:tcMar/>
          </w:tcPr>
          <w:p w:rsidR="2AB34325" w:rsidP="76362273" w:rsidRDefault="2AB34325" w14:paraId="18E13EA8" w14:textId="42361D3F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2AB34325" w:rsidP="76362273" w:rsidRDefault="2AB34325" w14:paraId="4D04976E" w14:textId="29337B0B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Input numérico</w:t>
            </w:r>
          </w:p>
        </w:tc>
        <w:tc>
          <w:tcPr>
            <w:tcW w:w="1984" w:type="dxa"/>
            <w:tcMar/>
          </w:tcPr>
          <w:p w:rsidR="2AB34325" w:rsidP="76362273" w:rsidRDefault="2AB34325" w14:paraId="2FAE62B4" w14:textId="4DE216A3">
            <w:pPr>
              <w:pStyle w:val="Tabela"/>
              <w:rPr>
                <w:noProof w:val="0"/>
                <w:lang w:val="pt-BR"/>
              </w:rPr>
            </w:pPr>
            <w:r w:rsidRPr="76362273" w:rsidR="2AB34325">
              <w:rPr>
                <w:noProof w:val="0"/>
                <w:lang w:val="pt-BR"/>
              </w:rPr>
              <w:t xml:space="preserve">Opcional. Formato </w:t>
            </w:r>
            <w:r w:rsidRPr="76362273" w:rsidR="2AB34325">
              <w:rPr>
                <w:rFonts w:ascii="Consolas" w:hAnsi="Consolas" w:eastAsia="Consolas" w:cs="Consolas"/>
                <w:noProof w:val="0"/>
                <w:lang w:val="pt-BR"/>
              </w:rPr>
              <w:t>99999-999</w:t>
            </w:r>
          </w:p>
        </w:tc>
      </w:tr>
      <w:tr w:rsidR="76362273" w:rsidTr="76362273" w14:paraId="5C51BE43">
        <w:trPr>
          <w:trHeight w:val="300"/>
        </w:trPr>
        <w:tc>
          <w:tcPr>
            <w:tcW w:w="1063" w:type="dxa"/>
            <w:tcMar/>
          </w:tcPr>
          <w:p w:rsidR="2AB34325" w:rsidP="76362273" w:rsidRDefault="2AB34325" w14:paraId="22BFC3B2" w14:textId="4E2278F2">
            <w:pPr>
              <w:pStyle w:val="Tabela"/>
              <w:jc w:val="center"/>
            </w:pPr>
            <w:r w:rsidR="2AB34325">
              <w:rPr/>
              <w:t>43</w:t>
            </w:r>
          </w:p>
        </w:tc>
        <w:tc>
          <w:tcPr>
            <w:tcW w:w="1427" w:type="dxa"/>
            <w:tcMar/>
          </w:tcPr>
          <w:p w:rsidR="2AB34325" w:rsidP="76362273" w:rsidRDefault="2AB34325" w14:paraId="2B168B37" w14:textId="03710122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Como nos conheceu?</w:t>
            </w:r>
          </w:p>
        </w:tc>
        <w:tc>
          <w:tcPr>
            <w:tcW w:w="1315" w:type="dxa"/>
            <w:tcMar/>
          </w:tcPr>
          <w:p w:rsidR="2AB34325" w:rsidP="76362273" w:rsidRDefault="2AB34325" w14:paraId="722EA0B9" w14:textId="1F35F3D8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Opções para pesquisa de mercado</w:t>
            </w:r>
          </w:p>
        </w:tc>
        <w:tc>
          <w:tcPr>
            <w:tcW w:w="1134" w:type="dxa"/>
            <w:tcMar/>
          </w:tcPr>
          <w:p w:rsidR="2AB34325" w:rsidP="76362273" w:rsidRDefault="2AB34325" w14:paraId="45499622" w14:textId="5FF70039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Opções pré-definidas</w:t>
            </w:r>
          </w:p>
        </w:tc>
        <w:tc>
          <w:tcPr>
            <w:tcW w:w="1275" w:type="dxa"/>
            <w:tcMar/>
          </w:tcPr>
          <w:p w:rsidR="2AB34325" w:rsidP="76362273" w:rsidRDefault="2AB34325" w14:paraId="38F3C559" w14:textId="736A445F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Enum.</w:t>
            </w:r>
          </w:p>
        </w:tc>
        <w:tc>
          <w:tcPr>
            <w:tcW w:w="993" w:type="dxa"/>
            <w:tcMar/>
          </w:tcPr>
          <w:p w:rsidR="2AB34325" w:rsidP="76362273" w:rsidRDefault="2AB34325" w14:paraId="1136ACEB" w14:textId="4A1A9E3B">
            <w:pPr>
              <w:pStyle w:val="Tabela"/>
            </w:pPr>
            <w:r w:rsidRPr="76362273" w:rsidR="2AB34325">
              <w:rPr>
                <w:noProof w:val="0"/>
                <w:lang w:val="pt-BR"/>
              </w:rPr>
              <w:t>Dropdown</w:t>
            </w:r>
          </w:p>
        </w:tc>
        <w:tc>
          <w:tcPr>
            <w:tcW w:w="1984" w:type="dxa"/>
            <w:tcMar/>
          </w:tcPr>
          <w:p w:rsidR="76362273" w:rsidP="76362273" w:rsidRDefault="76362273" w14:paraId="55D33276" w14:textId="671A2595">
            <w:pPr>
              <w:pStyle w:val="Tabela"/>
            </w:pPr>
          </w:p>
        </w:tc>
      </w:tr>
    </w:tbl>
    <w:p xmlns:wp14="http://schemas.microsoft.com/office/word/2010/wordml" w:rsidRPr="00DD34C2" w:rsidR="00DD34C2" w:rsidP="76362273" w:rsidRDefault="00DD34C2" wp14:textId="77777777" wp14:noSpellErr="1" w14:paraId="3100CEEF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78D77516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2744ED40">
        <w:rPr>
          <w:rFonts w:ascii="Times New Roman" w:hAnsi="Times New Roman"/>
        </w:rPr>
        <w:t>Comandos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76362273" w:rsidTr="76362273" w14:paraId="1A49C16E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7F48120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76362273" w:rsidP="76362273" w:rsidRDefault="76362273" w14:noSpellErr="1" w14:paraId="7513C3FE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76362273" w:rsidP="76362273" w:rsidRDefault="76362273" w14:noSpellErr="1" w14:paraId="59523C59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Ação</w:t>
            </w:r>
          </w:p>
        </w:tc>
        <w:tc>
          <w:tcPr>
            <w:tcW w:w="2457" w:type="dxa"/>
            <w:tcMar/>
          </w:tcPr>
          <w:p w:rsidR="76362273" w:rsidP="76362273" w:rsidRDefault="76362273" w14:noSpellErr="1" w14:paraId="5003BBF0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327E8DBD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F2AA25A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22C00B84" w:rsidP="76362273" w:rsidRDefault="22C00B84" w14:paraId="5B414E5B" w14:textId="78F224B3">
            <w:pPr>
              <w:pStyle w:val="Tabela"/>
            </w:pPr>
            <w:r w:rsidRPr="76362273" w:rsidR="22C00B84">
              <w:rPr>
                <w:noProof w:val="0"/>
                <w:lang w:val="pt-BR"/>
              </w:rPr>
              <w:t>Voltar</w:t>
            </w:r>
          </w:p>
        </w:tc>
        <w:tc>
          <w:tcPr>
            <w:tcW w:w="4111" w:type="dxa"/>
            <w:tcMar/>
          </w:tcPr>
          <w:p w:rsidR="22C00B84" w:rsidP="76362273" w:rsidRDefault="22C00B84" w14:paraId="32EB1DDC" w14:textId="2EFBB5A0">
            <w:pPr>
              <w:pStyle w:val="Tabela"/>
            </w:pPr>
            <w:r w:rsidRPr="76362273" w:rsidR="22C00B84">
              <w:rPr>
                <w:noProof w:val="0"/>
                <w:lang w:val="pt-BR"/>
              </w:rPr>
              <w:t>Retornar para a tela anterior.</w:t>
            </w:r>
          </w:p>
        </w:tc>
        <w:tc>
          <w:tcPr>
            <w:tcW w:w="2457" w:type="dxa"/>
            <w:tcMar/>
          </w:tcPr>
          <w:p w:rsidR="22C00B84" w:rsidP="76362273" w:rsidRDefault="22C00B84" w14:paraId="64DD16BA" w14:textId="7996B81A">
            <w:pPr>
              <w:pStyle w:val="Tabela"/>
            </w:pPr>
            <w:r w:rsidRPr="76362273" w:rsidR="22C00B84">
              <w:rPr>
                <w:noProof w:val="0"/>
                <w:lang w:val="pt-BR"/>
              </w:rPr>
              <w:t>Sempre visível no canto superior esquerdo</w:t>
            </w:r>
          </w:p>
        </w:tc>
      </w:tr>
      <w:tr w:rsidR="76362273" w:rsidTr="76362273" w14:paraId="5206B5E4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F01FD07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22C00B84" w:rsidP="76362273" w:rsidRDefault="22C00B84" w14:paraId="3E9D83E5" w14:textId="55F8223C">
            <w:pPr>
              <w:pStyle w:val="Tabela"/>
            </w:pPr>
            <w:r w:rsidRPr="76362273" w:rsidR="22C00B84">
              <w:rPr>
                <w:noProof w:val="0"/>
                <w:lang w:val="pt-BR"/>
              </w:rPr>
              <w:t>Pessoa Física</w:t>
            </w:r>
          </w:p>
        </w:tc>
        <w:tc>
          <w:tcPr>
            <w:tcW w:w="4111" w:type="dxa"/>
            <w:tcMar/>
          </w:tcPr>
          <w:p w:rsidR="22C00B84" w:rsidP="76362273" w:rsidRDefault="22C00B84" w14:paraId="22D6C7A5" w14:textId="2DE05291">
            <w:pPr>
              <w:pStyle w:val="Tabela"/>
            </w:pPr>
            <w:r w:rsidRPr="76362273" w:rsidR="22C00B84">
              <w:rPr>
                <w:noProof w:val="0"/>
                <w:lang w:val="pt-BR"/>
              </w:rPr>
              <w:t>Selecionar a opção de cadastro para pessoa física</w:t>
            </w:r>
          </w:p>
        </w:tc>
        <w:tc>
          <w:tcPr>
            <w:tcW w:w="2457" w:type="dxa"/>
            <w:tcMar/>
          </w:tcPr>
          <w:p w:rsidR="22C00B84" w:rsidP="76362273" w:rsidRDefault="22C00B84" w14:paraId="558946A5" w14:textId="3FEDFC12">
            <w:pPr>
              <w:pStyle w:val="Tabela"/>
              <w:rPr>
                <w:noProof w:val="0"/>
                <w:lang w:val="pt-BR"/>
              </w:rPr>
            </w:pPr>
            <w:r w:rsidRPr="76362273" w:rsidR="22C00B84">
              <w:rPr>
                <w:noProof w:val="0"/>
                <w:lang w:val="pt-BR"/>
              </w:rPr>
              <w:t xml:space="preserve">Ao selecionar, a interface deve mudar para os campos específicos de </w:t>
            </w:r>
            <w:r w:rsidRPr="76362273" w:rsidR="22C00B84">
              <w:rPr>
                <w:rFonts w:ascii="Consolas" w:hAnsi="Consolas" w:eastAsia="Consolas" w:cs="Consolas"/>
                <w:noProof w:val="0"/>
                <w:lang w:val="pt-BR"/>
              </w:rPr>
              <w:t>Pessoa Física</w:t>
            </w:r>
          </w:p>
        </w:tc>
      </w:tr>
      <w:tr w:rsidR="76362273" w:rsidTr="76362273" w14:paraId="2EE3115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F96FBEF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22C00B84" w:rsidP="76362273" w:rsidRDefault="22C00B84" w14:paraId="273C9493" w14:textId="7E035AC1">
            <w:pPr>
              <w:pStyle w:val="Tabela"/>
            </w:pPr>
            <w:r w:rsidRPr="76362273" w:rsidR="22C00B84">
              <w:rPr>
                <w:noProof w:val="0"/>
                <w:lang w:val="pt-BR"/>
              </w:rPr>
              <w:t>Pessoa Jurídica</w:t>
            </w:r>
          </w:p>
        </w:tc>
        <w:tc>
          <w:tcPr>
            <w:tcW w:w="4111" w:type="dxa"/>
            <w:tcMar/>
          </w:tcPr>
          <w:p w:rsidR="22C00B84" w:rsidP="76362273" w:rsidRDefault="22C00B84" w14:paraId="394CB130" w14:textId="48CD2074">
            <w:pPr>
              <w:pStyle w:val="Tabela"/>
            </w:pPr>
            <w:r w:rsidRPr="76362273" w:rsidR="22C00B84">
              <w:rPr>
                <w:noProof w:val="0"/>
                <w:lang w:val="pt-BR"/>
              </w:rPr>
              <w:t>Selecionar a opção de cadastro para pessoa jurídica</w:t>
            </w:r>
          </w:p>
        </w:tc>
        <w:tc>
          <w:tcPr>
            <w:tcW w:w="2457" w:type="dxa"/>
            <w:tcMar/>
          </w:tcPr>
          <w:p w:rsidR="22C00B84" w:rsidP="76362273" w:rsidRDefault="22C00B84" w14:paraId="65523F07" w14:textId="485E66CD">
            <w:pPr>
              <w:pStyle w:val="Tabela"/>
            </w:pPr>
            <w:r w:rsidRPr="76362273" w:rsidR="22C00B84">
              <w:rPr>
                <w:noProof w:val="0"/>
                <w:lang w:val="pt-BR"/>
              </w:rPr>
              <w:t xml:space="preserve">A opção de </w:t>
            </w:r>
            <w:r w:rsidRPr="76362273" w:rsidR="22C00B84">
              <w:rPr>
                <w:rFonts w:ascii="Consolas" w:hAnsi="Consolas" w:eastAsia="Consolas" w:cs="Consolas"/>
                <w:noProof w:val="0"/>
                <w:lang w:val="pt-BR"/>
              </w:rPr>
              <w:t>Pessoa Jurídica</w:t>
            </w:r>
            <w:r w:rsidRPr="76362273" w:rsidR="22C00B84">
              <w:rPr>
                <w:noProof w:val="0"/>
                <w:lang w:val="pt-BR"/>
              </w:rPr>
              <w:t xml:space="preserve"> deve estar selecionada</w:t>
            </w:r>
          </w:p>
        </w:tc>
      </w:tr>
      <w:tr w:rsidR="76362273" w:rsidTr="76362273" w14:paraId="7E97C1DA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BA562BB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22C00B84" w:rsidP="76362273" w:rsidRDefault="22C00B84" w14:paraId="7331AD28" w14:textId="2BD00058">
            <w:pPr>
              <w:pStyle w:val="Tabela"/>
            </w:pPr>
            <w:r w:rsidRPr="76362273" w:rsidR="22C00B84">
              <w:rPr>
                <w:noProof w:val="0"/>
                <w:lang w:val="pt-BR"/>
              </w:rPr>
              <w:t>Botão "Criar conta"</w:t>
            </w:r>
          </w:p>
        </w:tc>
        <w:tc>
          <w:tcPr>
            <w:tcW w:w="4111" w:type="dxa"/>
            <w:tcMar/>
          </w:tcPr>
          <w:p w:rsidR="22C00B84" w:rsidP="76362273" w:rsidRDefault="22C00B84" w14:paraId="621EC292" w14:textId="460F66D5">
            <w:pPr>
              <w:pStyle w:val="Tabela"/>
            </w:pPr>
            <w:r w:rsidRPr="76362273" w:rsidR="22C00B84">
              <w:rPr>
                <w:noProof w:val="0"/>
                <w:lang w:val="pt-BR"/>
              </w:rPr>
              <w:t>Enviar os dados do formulário para o sistema</w:t>
            </w:r>
          </w:p>
        </w:tc>
        <w:tc>
          <w:tcPr>
            <w:tcW w:w="2457" w:type="dxa"/>
            <w:tcMar/>
          </w:tcPr>
          <w:p w:rsidR="22C00B84" w:rsidP="76362273" w:rsidRDefault="22C00B84" w14:paraId="6CEFCBB5" w14:textId="458ADB01">
            <w:pPr>
              <w:pStyle w:val="Tabela"/>
            </w:pPr>
            <w:r w:rsidRPr="76362273" w:rsidR="22C00B84">
              <w:rPr>
                <w:noProof w:val="0"/>
                <w:lang w:val="pt-BR"/>
              </w:rPr>
              <w:t>Habilitado apenas após o preenchimento de todos os campos obrigatórios</w:t>
            </w:r>
          </w:p>
        </w:tc>
      </w:tr>
      <w:tr w:rsidR="76362273" w:rsidTr="76362273" w14:paraId="6DFA99C8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EC41D61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22D9F6BB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51BF0BAE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1248E932">
            <w:pPr>
              <w:pStyle w:val="Tabela"/>
            </w:pPr>
          </w:p>
        </w:tc>
      </w:tr>
      <w:tr w:rsidR="76362273" w:rsidTr="76362273" w14:paraId="0BE04203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A86FD5A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060CD5C0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15776B5B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0AFB0E4C">
            <w:pPr>
              <w:pStyle w:val="Tabela"/>
            </w:pPr>
          </w:p>
        </w:tc>
      </w:tr>
      <w:tr w:rsidR="76362273" w:rsidTr="76362273" w14:paraId="34D90F9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CF5EAC9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54A239FB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496B1E06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28D43341">
            <w:pPr>
              <w:pStyle w:val="Tabela"/>
            </w:pPr>
          </w:p>
        </w:tc>
      </w:tr>
      <w:tr w:rsidR="76362273" w:rsidTr="76362273" w14:paraId="15E715E5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292DF74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5A9A2452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02606E20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3FF47812">
            <w:pPr>
              <w:pStyle w:val="Tabela"/>
            </w:pPr>
          </w:p>
        </w:tc>
      </w:tr>
      <w:tr w:rsidR="76362273" w:rsidTr="76362273" w14:paraId="4C4CE071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2E310B2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37A6A66C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18230C98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544924D1">
            <w:pPr>
              <w:pStyle w:val="Tabela"/>
            </w:pPr>
          </w:p>
        </w:tc>
      </w:tr>
    </w:tbl>
    <w:p xmlns:wp14="http://schemas.microsoft.com/office/word/2010/wordml" w:rsidRPr="00DD34C2" w:rsidR="00DD34C2" w:rsidP="76362273" w:rsidRDefault="00DD34C2" wp14:noSpellErr="1" w14:paraId="331DBF9B" wp14:textId="3F2D20CC">
      <w:pPr>
        <w:pStyle w:val="Ttulo5"/>
        <w:numPr>
          <w:ilvl w:val="0"/>
          <w:numId w:val="0"/>
        </w:numPr>
        <w:spacing w:line="360" w:lineRule="auto"/>
        <w:ind w:left="0"/>
        <w:rPr>
          <w:rFonts w:ascii="Times New Roman" w:hAnsi="Times New Roman"/>
          <w:b w:val="1"/>
          <w:bCs w:val="1"/>
          <w:highlight w:val="yellow"/>
        </w:rPr>
      </w:pPr>
    </w:p>
    <w:p xmlns:wp14="http://schemas.microsoft.com/office/word/2010/wordml" w:rsidRPr="00DD34C2" w:rsidR="00DD34C2" w:rsidP="76362273" w:rsidRDefault="00DD34C2" w14:paraId="78774D0E" wp14:textId="036E50C2">
      <w:pPr>
        <w:pStyle w:val="Ttulo5"/>
        <w:keepLines w:val="1"/>
        <w:numPr>
          <w:ilvl w:val="0"/>
          <w:numId w:val="0"/>
        </w:numPr>
        <w:spacing w:line="360" w:lineRule="auto"/>
        <w:ind w:left="1008"/>
        <w:rPr>
          <w:rFonts w:ascii="Times New Roman" w:hAnsi="Times New Roman"/>
        </w:rPr>
      </w:pPr>
      <w:r w:rsidRPr="76362273" w:rsidR="78EC9459">
        <w:rPr>
          <w:rFonts w:ascii="Times New Roman" w:hAnsi="Times New Roman"/>
        </w:rPr>
        <w:t>Interface de usuário &lt;</w:t>
      </w:r>
      <w:r w:rsidRPr="76362273" w:rsidR="03CD4DF3">
        <w:rPr>
          <w:rFonts w:ascii="Times New Roman" w:hAnsi="Times New Roman"/>
        </w:rPr>
        <w:t>Consultar Usuário</w:t>
      </w:r>
      <w:r w:rsidRPr="76362273" w:rsidR="78EC9459">
        <w:rPr>
          <w:rFonts w:ascii="Times New Roman" w:hAnsi="Times New Roman"/>
        </w:rPr>
        <w:t>&gt;</w:t>
      </w:r>
    </w:p>
    <w:p xmlns:wp14="http://schemas.microsoft.com/office/word/2010/wordml" w:rsidRPr="00DD34C2" w:rsidR="00DD34C2" w:rsidP="76362273" w:rsidRDefault="00DD34C2" wp14:textId="77777777" wp14:noSpellErr="1" w14:paraId="76500B2E">
      <w:pPr>
        <w:pStyle w:val="Ttulo6"/>
        <w:spacing w:line="360" w:lineRule="auto"/>
        <w:rPr>
          <w:rFonts w:ascii="Times New Roman" w:hAnsi="Times New Roman"/>
        </w:rPr>
      </w:pPr>
      <w:r w:rsidRPr="76362273" w:rsidR="78EC9459">
        <w:rPr>
          <w:rFonts w:ascii="Times New Roman" w:hAnsi="Times New Roman"/>
        </w:rPr>
        <w:t>Leiaute sugerido</w:t>
      </w:r>
    </w:p>
    <w:p xmlns:wp14="http://schemas.microsoft.com/office/word/2010/wordml" w:rsidRPr="00DD34C2" w:rsidR="00DD34C2" w:rsidP="76362273" w:rsidRDefault="00DD34C2" w14:paraId="0EE325CE" wp14:textId="278724B7">
      <w:pPr>
        <w:pStyle w:val="Tabela"/>
        <w:spacing w:line="360" w:lineRule="auto"/>
      </w:pPr>
      <w:r w:rsidR="78EC9459">
        <w:rPr/>
        <w:t>&lt;</w:t>
      </w:r>
      <w:r w:rsidRPr="76362273" w:rsidR="78EC9459">
        <w:rPr>
          <w:i w:val="1"/>
          <w:iCs w:val="1"/>
        </w:rPr>
        <w:t>wireframe</w:t>
      </w:r>
      <w:r w:rsidR="78EC9459">
        <w:rPr/>
        <w:t>&gt;</w:t>
      </w:r>
    </w:p>
    <w:p xmlns:wp14="http://schemas.microsoft.com/office/word/2010/wordml" w:rsidRPr="00DD34C2" w:rsidR="00DD34C2" w:rsidP="76362273" w:rsidRDefault="00DD34C2" w14:paraId="610336B1" wp14:textId="7AB2C6F3">
      <w:pPr>
        <w:pStyle w:val="Tabela"/>
        <w:spacing w:line="360" w:lineRule="auto"/>
      </w:pPr>
      <w:r w:rsidR="5FF5A179">
        <w:drawing>
          <wp:inline xmlns:wp14="http://schemas.microsoft.com/office/word/2010/wordprocessingDrawing" wp14:editId="64F29E42" wp14:anchorId="25BE50F8">
            <wp:extent cx="2638425" cy="5286375"/>
            <wp:effectExtent l="0" t="0" r="0" b="0"/>
            <wp:docPr id="17976538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7653871" name=""/>
                    <pic:cNvPicPr/>
                  </pic:nvPicPr>
                  <pic:blipFill>
                    <a:blip xmlns:r="http://schemas.openxmlformats.org/officeDocument/2006/relationships" r:embed="rId21166226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D34C2" w:rsidR="00DD34C2" w:rsidP="76362273" w:rsidRDefault="00DD34C2" w14:paraId="79D0446D" wp14:textId="0629E754">
      <w:pPr>
        <w:pStyle w:val="Tabela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2F697D43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051D5280">
      <w:pPr>
        <w:pStyle w:val="Ttulo6"/>
        <w:spacing w:line="360" w:lineRule="auto"/>
        <w:rPr>
          <w:rFonts w:ascii="Times New Roman" w:hAnsi="Times New Roman"/>
        </w:rPr>
      </w:pPr>
      <w:r w:rsidRPr="76362273" w:rsidR="78EC9459">
        <w:rPr>
          <w:rFonts w:ascii="Times New Roman" w:hAnsi="Times New Roman"/>
        </w:rPr>
        <w:t>Relacionamentos com outras interfaces</w:t>
      </w:r>
    </w:p>
    <w:p xmlns:wp14="http://schemas.microsoft.com/office/word/2010/wordml" w:rsidRPr="00DD34C2" w:rsidR="00DD34C2" w:rsidP="76362273" w:rsidRDefault="00DD34C2" wp14:textId="77777777" wp14:noSpellErr="1" w14:paraId="0BC7E741">
      <w:pPr>
        <w:pStyle w:val="Tabela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42475916">
      <w:pPr>
        <w:pStyle w:val="Ttulo6"/>
        <w:keepLines w:val="1"/>
        <w:numPr>
          <w:ilvl w:val="0"/>
          <w:numId w:val="0"/>
        </w:numPr>
        <w:spacing w:line="360" w:lineRule="auto"/>
        <w:ind w:left="1152" w:hanging="1152"/>
        <w:rPr>
          <w:rFonts w:ascii="Times New Roman" w:hAnsi="Times New Roman"/>
          <w:b w:val="0"/>
          <w:bCs w:val="0"/>
          <w:i w:val="0"/>
          <w:iCs w:val="0"/>
        </w:rPr>
      </w:pPr>
    </w:p>
    <w:p xmlns:wp14="http://schemas.microsoft.com/office/word/2010/wordml" w:rsidRPr="00DD34C2" w:rsidR="00DD34C2" w:rsidP="76362273" w:rsidRDefault="00DD34C2" wp14:textId="77777777" wp14:noSpellErr="1" w14:paraId="7485FE9E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78EC9459">
        <w:rPr>
          <w:rFonts w:ascii="Times New Roman" w:hAnsi="Times New Roman"/>
        </w:rPr>
        <w:t>Campos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76362273" w:rsidTr="76362273" w14:paraId="72EB87FE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C043F16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427" w:type="dxa"/>
            <w:tcMar/>
          </w:tcPr>
          <w:p w:rsidR="76362273" w:rsidP="76362273" w:rsidRDefault="76362273" w14:noSpellErr="1" w14:paraId="0C31DB51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1315" w:type="dxa"/>
            <w:tcMar/>
          </w:tcPr>
          <w:p w:rsidR="76362273" w:rsidP="76362273" w:rsidRDefault="76362273" w14:noSpellErr="1" w14:paraId="30A174B1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Descrição</w:t>
            </w:r>
          </w:p>
        </w:tc>
        <w:tc>
          <w:tcPr>
            <w:tcW w:w="1134" w:type="dxa"/>
            <w:tcMar/>
          </w:tcPr>
          <w:p w:rsidR="76362273" w:rsidP="76362273" w:rsidRDefault="76362273" w14:noSpellErr="1" w14:paraId="3EEE05D9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Valores válidos</w:t>
            </w:r>
          </w:p>
        </w:tc>
        <w:tc>
          <w:tcPr>
            <w:tcW w:w="1275" w:type="dxa"/>
            <w:tcMar/>
          </w:tcPr>
          <w:p w:rsidR="76362273" w:rsidP="76362273" w:rsidRDefault="76362273" w14:noSpellErr="1" w14:paraId="0508DC23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Formato</w:t>
            </w:r>
          </w:p>
        </w:tc>
        <w:tc>
          <w:tcPr>
            <w:tcW w:w="993" w:type="dxa"/>
            <w:tcMar/>
          </w:tcPr>
          <w:p w:rsidR="76362273" w:rsidP="76362273" w:rsidRDefault="76362273" w14:noSpellErr="1" w14:paraId="1F4DF9FC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Tipo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085605E7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73E2A717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94F0FA8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182EA0E4" w:rsidP="76362273" w:rsidRDefault="182EA0E4" w14:paraId="5DC8E9B5" w14:textId="696C97F0">
            <w:pPr>
              <w:pStyle w:val="Tabela"/>
            </w:pPr>
            <w:r w:rsidRPr="76362273" w:rsidR="182EA0E4">
              <w:rPr>
                <w:noProof w:val="0"/>
                <w:lang w:val="pt-BR"/>
              </w:rPr>
              <w:t>E-mail</w:t>
            </w:r>
          </w:p>
        </w:tc>
        <w:tc>
          <w:tcPr>
            <w:tcW w:w="1315" w:type="dxa"/>
            <w:tcMar/>
          </w:tcPr>
          <w:p w:rsidR="182EA0E4" w:rsidP="76362273" w:rsidRDefault="182EA0E4" w14:paraId="52358CA5" w14:textId="0738F7E1">
            <w:pPr>
              <w:pStyle w:val="Tabela"/>
            </w:pPr>
            <w:r w:rsidRPr="76362273" w:rsidR="182EA0E4">
              <w:rPr>
                <w:noProof w:val="0"/>
                <w:lang w:val="pt-BR"/>
              </w:rPr>
              <w:t>Endereço de e-mail do usuário.</w:t>
            </w:r>
          </w:p>
        </w:tc>
        <w:tc>
          <w:tcPr>
            <w:tcW w:w="1134" w:type="dxa"/>
            <w:tcMar/>
          </w:tcPr>
          <w:p w:rsidR="182EA0E4" w:rsidP="76362273" w:rsidRDefault="182EA0E4" w14:paraId="0EDE2880" w14:textId="55EA1901">
            <w:pPr>
              <w:pStyle w:val="Tabela"/>
            </w:pPr>
            <w:r w:rsidRPr="76362273" w:rsidR="182EA0E4">
              <w:rPr>
                <w:noProof w:val="0"/>
                <w:lang w:val="pt-BR"/>
              </w:rPr>
              <w:t>Caracteres válidos para e-mail.</w:t>
            </w:r>
          </w:p>
        </w:tc>
        <w:tc>
          <w:tcPr>
            <w:tcW w:w="1275" w:type="dxa"/>
            <w:tcMar/>
          </w:tcPr>
          <w:p w:rsidR="182EA0E4" w:rsidP="76362273" w:rsidRDefault="182EA0E4" w14:paraId="12E21567" w14:textId="787A5A77">
            <w:pPr>
              <w:pStyle w:val="Tabela"/>
            </w:pPr>
            <w:r w:rsidRPr="76362273" w:rsidR="182EA0E4">
              <w:rPr>
                <w:noProof w:val="0"/>
                <w:lang w:val="pt-BR"/>
              </w:rPr>
              <w:t>exemplo@dominio.com</w:t>
            </w:r>
          </w:p>
        </w:tc>
        <w:tc>
          <w:tcPr>
            <w:tcW w:w="993" w:type="dxa"/>
            <w:tcMar/>
          </w:tcPr>
          <w:p w:rsidR="182EA0E4" w:rsidP="76362273" w:rsidRDefault="182EA0E4" w14:paraId="2527F959" w14:textId="61C48D66">
            <w:pPr>
              <w:pStyle w:val="Tabela"/>
            </w:pPr>
            <w:r w:rsidRPr="76362273" w:rsidR="182EA0E4">
              <w:rPr>
                <w:noProof w:val="0"/>
                <w:lang w:val="pt-BR"/>
              </w:rPr>
              <w:t>Input de e-mail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25BCE711">
            <w:pPr>
              <w:pStyle w:val="Tabela"/>
            </w:pPr>
          </w:p>
        </w:tc>
      </w:tr>
      <w:tr w:rsidR="76362273" w:rsidTr="76362273" w14:paraId="75526706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806F9E1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02A1D5ED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06062D83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28F46DF7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7141A344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1699F389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3B0B8028">
            <w:pPr>
              <w:pStyle w:val="Tabela"/>
            </w:pPr>
          </w:p>
        </w:tc>
      </w:tr>
      <w:tr w:rsidR="76362273" w:rsidTr="76362273" w14:paraId="08B4548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395BC68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2EE6E8C7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47CF3C61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31AD3FA1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64835DC8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7BC41812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25541407">
            <w:pPr>
              <w:pStyle w:val="Tabela"/>
            </w:pPr>
          </w:p>
        </w:tc>
      </w:tr>
      <w:tr w:rsidR="76362273" w:rsidTr="76362273" w14:paraId="41104F06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37C526D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44E4E534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42F4248A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495869FC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7E105203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61D8D6D5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37B0EF98">
            <w:pPr>
              <w:pStyle w:val="Tabela"/>
            </w:pPr>
          </w:p>
        </w:tc>
      </w:tr>
      <w:tr w:rsidR="76362273" w:rsidTr="76362273" w14:paraId="73B7E4A6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73F4147B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586E3E42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6D917323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527E1C47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44FB64F9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1532FD3C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4A1B883C">
            <w:pPr>
              <w:pStyle w:val="Tabela"/>
            </w:pPr>
          </w:p>
        </w:tc>
      </w:tr>
      <w:tr w:rsidR="76362273" w:rsidTr="76362273" w14:paraId="5F7129C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A203177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15710936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41420228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142A4360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65F9BC40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03C1EE9F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33E0D25C">
            <w:pPr>
              <w:pStyle w:val="Tabela"/>
            </w:pPr>
          </w:p>
        </w:tc>
      </w:tr>
      <w:tr w:rsidR="76362273" w:rsidTr="76362273" w14:paraId="6EBDE391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E66F3C3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662C7CB0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22DDEFA5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24184E7A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53846017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377C9654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07C1D255">
            <w:pPr>
              <w:pStyle w:val="Tabela"/>
            </w:pPr>
          </w:p>
        </w:tc>
      </w:tr>
      <w:tr w:rsidR="76362273" w:rsidTr="76362273" w14:paraId="25C38D6B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8F8E5E4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24819234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41C519AC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5BC9E60D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07A4F855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24F82656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138F9FEB">
            <w:pPr>
              <w:pStyle w:val="Tabela"/>
            </w:pPr>
          </w:p>
        </w:tc>
      </w:tr>
      <w:tr w:rsidR="76362273" w:rsidTr="76362273" w14:paraId="1494353A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57BD713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1FD3BD71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048AA2C2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4BFDFEEE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0C53A1D2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3501FE07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377BFC79">
            <w:pPr>
              <w:pStyle w:val="Tabela"/>
            </w:pPr>
          </w:p>
        </w:tc>
      </w:tr>
      <w:tr w:rsidR="76362273" w:rsidTr="76362273" w14:paraId="471375CA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6CA3D98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2522AC27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385E6EF5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04841C76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0787BDB2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2F53F41A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7538FAA4">
            <w:pPr>
              <w:pStyle w:val="Tabela"/>
            </w:pPr>
          </w:p>
        </w:tc>
      </w:tr>
    </w:tbl>
    <w:p xmlns:wp14="http://schemas.microsoft.com/office/word/2010/wordml" w:rsidRPr="00DD34C2" w:rsidR="00DD34C2" w:rsidP="76362273" w:rsidRDefault="00DD34C2" wp14:textId="77777777" wp14:noSpellErr="1" w14:paraId="6A70A77A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7EDF5AA7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78EC9459">
        <w:rPr>
          <w:rFonts w:ascii="Times New Roman" w:hAnsi="Times New Roman"/>
        </w:rPr>
        <w:t>Comandos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76362273" w:rsidTr="76362273" w14:paraId="6EF89104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45743C8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76362273" w:rsidP="76362273" w:rsidRDefault="76362273" w14:noSpellErr="1" w14:paraId="7EAE85E9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76362273" w:rsidP="76362273" w:rsidRDefault="76362273" w14:noSpellErr="1" w14:paraId="127B9D09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Ação</w:t>
            </w:r>
          </w:p>
        </w:tc>
        <w:tc>
          <w:tcPr>
            <w:tcW w:w="2457" w:type="dxa"/>
            <w:tcMar/>
          </w:tcPr>
          <w:p w:rsidR="76362273" w:rsidP="76362273" w:rsidRDefault="76362273" w14:noSpellErr="1" w14:paraId="019CFE8D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007E412E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BABB384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2E27538F" w:rsidP="76362273" w:rsidRDefault="2E27538F" w14:paraId="249ED597" w14:textId="55C83DCB">
            <w:pPr>
              <w:pStyle w:val="Tabela"/>
            </w:pPr>
            <w:r w:rsidRPr="76362273" w:rsidR="2E27538F">
              <w:rPr>
                <w:noProof w:val="0"/>
                <w:lang w:val="pt-BR"/>
              </w:rPr>
              <w:t>Voltar para loja</w:t>
            </w:r>
          </w:p>
        </w:tc>
        <w:tc>
          <w:tcPr>
            <w:tcW w:w="4111" w:type="dxa"/>
            <w:tcMar/>
          </w:tcPr>
          <w:p w:rsidR="2E27538F" w:rsidP="76362273" w:rsidRDefault="2E27538F" w14:paraId="18B0D0BF" w14:textId="251ACD21">
            <w:pPr>
              <w:pStyle w:val="Tabela"/>
            </w:pPr>
            <w:r w:rsidRPr="76362273" w:rsidR="2E27538F">
              <w:rPr>
                <w:noProof w:val="0"/>
                <w:lang w:val="pt-BR"/>
              </w:rPr>
              <w:t>Retornar para a tela inicial da loja.</w:t>
            </w:r>
          </w:p>
        </w:tc>
        <w:tc>
          <w:tcPr>
            <w:tcW w:w="2457" w:type="dxa"/>
            <w:tcMar/>
          </w:tcPr>
          <w:p w:rsidR="2E27538F" w:rsidP="76362273" w:rsidRDefault="2E27538F" w14:paraId="25A0A32A" w14:textId="28A686A7">
            <w:pPr>
              <w:pStyle w:val="Tabela"/>
            </w:pPr>
            <w:r w:rsidRPr="76362273" w:rsidR="2E27538F">
              <w:rPr>
                <w:noProof w:val="0"/>
                <w:lang w:val="pt-BR"/>
              </w:rPr>
              <w:t>Sempre visível no canto superior esquerdo.</w:t>
            </w:r>
          </w:p>
        </w:tc>
      </w:tr>
      <w:tr w:rsidR="76362273" w:rsidTr="76362273" w14:paraId="71F79B9E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F65C1BF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2E27538F" w:rsidP="76362273" w:rsidRDefault="2E27538F" w14:paraId="2DE3BA89" w14:textId="16B56304">
            <w:pPr>
              <w:pStyle w:val="Tabela"/>
            </w:pPr>
            <w:r w:rsidRPr="76362273" w:rsidR="2E27538F">
              <w:rPr>
                <w:noProof w:val="0"/>
                <w:lang w:val="pt-BR"/>
              </w:rPr>
              <w:t>Botão "Continuar"</w:t>
            </w:r>
          </w:p>
        </w:tc>
        <w:tc>
          <w:tcPr>
            <w:tcW w:w="4111" w:type="dxa"/>
            <w:tcMar/>
          </w:tcPr>
          <w:p w:rsidR="2E27538F" w:rsidP="76362273" w:rsidRDefault="2E27538F" w14:paraId="1C4EDE01" w14:textId="34D6E00D">
            <w:pPr>
              <w:pStyle w:val="Tabela"/>
            </w:pPr>
            <w:r w:rsidRPr="76362273" w:rsidR="2E27538F">
              <w:rPr>
                <w:noProof w:val="0"/>
                <w:lang w:val="pt-BR"/>
              </w:rPr>
              <w:t>Enviar o e-mail para o sistema e prosseguir para a próxima etapa (login ou cadastro).</w:t>
            </w:r>
          </w:p>
        </w:tc>
        <w:tc>
          <w:tcPr>
            <w:tcW w:w="2457" w:type="dxa"/>
            <w:tcMar/>
          </w:tcPr>
          <w:p w:rsidR="2E27538F" w:rsidP="76362273" w:rsidRDefault="2E27538F" w14:paraId="194E548D" w14:textId="34686A03">
            <w:pPr>
              <w:pStyle w:val="Tabela"/>
            </w:pPr>
            <w:r w:rsidRPr="76362273" w:rsidR="2E27538F">
              <w:rPr>
                <w:noProof w:val="0"/>
                <w:lang w:val="pt-BR"/>
              </w:rPr>
              <w:t>Habilitado apenas após o preenchimento de um e-mail válido.</w:t>
            </w:r>
          </w:p>
        </w:tc>
      </w:tr>
      <w:tr w:rsidR="76362273" w:rsidTr="76362273" w14:paraId="14933C81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B9FDE1A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381E8ACF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60086EA6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09A1B627">
            <w:pPr>
              <w:pStyle w:val="Tabela"/>
            </w:pPr>
          </w:p>
        </w:tc>
      </w:tr>
      <w:tr w:rsidR="76362273" w:rsidTr="76362273" w14:paraId="42C40FD4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128194C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6C9A8DA3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56DC225C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5D26CC5C">
            <w:pPr>
              <w:pStyle w:val="Tabela"/>
            </w:pPr>
          </w:p>
        </w:tc>
      </w:tr>
      <w:tr w:rsidR="76362273" w:rsidTr="76362273" w14:paraId="695A81F1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76DB72C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2908E95A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783F4819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39E10FCF">
            <w:pPr>
              <w:pStyle w:val="Tabela"/>
            </w:pPr>
          </w:p>
        </w:tc>
      </w:tr>
      <w:tr w:rsidR="76362273" w:rsidTr="76362273" w14:paraId="56296CB5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A2622E9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457A8725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3058FF21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56CC24C5">
            <w:pPr>
              <w:pStyle w:val="Tabela"/>
            </w:pPr>
          </w:p>
        </w:tc>
      </w:tr>
      <w:tr w:rsidR="76362273" w:rsidTr="76362273" w14:paraId="21030B4B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AD8BC69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6D3AA8B7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39D5F16B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3C60A042">
            <w:pPr>
              <w:pStyle w:val="Tabela"/>
            </w:pPr>
          </w:p>
        </w:tc>
      </w:tr>
      <w:tr w:rsidR="76362273" w:rsidTr="76362273" w14:paraId="1928680C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023FE18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650B871D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71DDB979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40CC38E3">
            <w:pPr>
              <w:pStyle w:val="Tabela"/>
            </w:pPr>
          </w:p>
        </w:tc>
      </w:tr>
      <w:tr w:rsidR="76362273" w:rsidTr="76362273" w14:paraId="01DADB18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7421EFB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7A981C47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228F0BB4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6120DE77">
            <w:pPr>
              <w:pStyle w:val="Tabela"/>
            </w:pPr>
          </w:p>
        </w:tc>
      </w:tr>
    </w:tbl>
    <w:p xmlns:wp14="http://schemas.microsoft.com/office/word/2010/wordml" w:rsidRPr="00DD34C2" w:rsidR="00DD34C2" w:rsidP="76362273" w:rsidRDefault="00DD34C2" wp14:textId="77777777" wp14:noSpellErr="1" w14:paraId="7AB61389">
      <w:pPr>
        <w:pStyle w:val="Ttulo5"/>
        <w:numPr>
          <w:ilvl w:val="0"/>
          <w:numId w:val="0"/>
        </w:numPr>
        <w:spacing w:line="360" w:lineRule="auto"/>
        <w:rPr>
          <w:rFonts w:ascii="Times New Roman" w:hAnsi="Times New Roman"/>
          <w:b w:val="0"/>
          <w:bCs w:val="0"/>
          <w:highlight w:val="yellow"/>
        </w:rPr>
      </w:pPr>
    </w:p>
    <w:p xmlns:wp14="http://schemas.microsoft.com/office/word/2010/wordml" w:rsidRPr="00DD34C2" w:rsidR="00DD34C2" w:rsidP="76362273" w:rsidRDefault="00DD34C2" w14:paraId="7F5601B2" wp14:textId="155A6985">
      <w:pPr>
        <w:pStyle w:val="Ttulo5"/>
        <w:keepLines w:val="1"/>
        <w:numPr>
          <w:ilvl w:val="0"/>
          <w:numId w:val="0"/>
        </w:numPr>
        <w:spacing w:line="360" w:lineRule="auto"/>
        <w:ind w:left="1008"/>
        <w:rPr>
          <w:rFonts w:ascii="Times New Roman" w:hAnsi="Times New Roman"/>
        </w:rPr>
      </w:pPr>
      <w:r w:rsidRPr="76362273" w:rsidR="2A730725">
        <w:rPr>
          <w:rFonts w:ascii="Times New Roman" w:hAnsi="Times New Roman"/>
        </w:rPr>
        <w:t>Interface de usuário &lt;</w:t>
      </w:r>
      <w:r w:rsidRPr="76362273" w:rsidR="7D197C35">
        <w:rPr>
          <w:rFonts w:ascii="Times New Roman" w:hAnsi="Times New Roman"/>
        </w:rPr>
        <w:t>L</w:t>
      </w:r>
      <w:r w:rsidRPr="76362273" w:rsidR="2A730725">
        <w:rPr>
          <w:rFonts w:ascii="Times New Roman" w:hAnsi="Times New Roman"/>
        </w:rPr>
        <w:t>o</w:t>
      </w:r>
      <w:r w:rsidRPr="76362273" w:rsidR="7D197C35">
        <w:rPr>
          <w:rFonts w:ascii="Times New Roman" w:hAnsi="Times New Roman"/>
        </w:rPr>
        <w:t>gin</w:t>
      </w:r>
      <w:r w:rsidRPr="76362273" w:rsidR="2A730725">
        <w:rPr>
          <w:rFonts w:ascii="Times New Roman" w:hAnsi="Times New Roman"/>
        </w:rPr>
        <w:t>&gt;</w:t>
      </w:r>
    </w:p>
    <w:p xmlns:wp14="http://schemas.microsoft.com/office/word/2010/wordml" w:rsidRPr="00DD34C2" w:rsidR="00DD34C2" w:rsidP="76362273" w:rsidRDefault="00DD34C2" wp14:textId="77777777" wp14:noSpellErr="1" w14:paraId="7D5E4569">
      <w:pPr>
        <w:pStyle w:val="Ttulo6"/>
        <w:spacing w:line="360" w:lineRule="auto"/>
        <w:rPr>
          <w:rFonts w:ascii="Times New Roman" w:hAnsi="Times New Roman"/>
        </w:rPr>
      </w:pPr>
      <w:r w:rsidRPr="76362273" w:rsidR="2A730725">
        <w:rPr>
          <w:rFonts w:ascii="Times New Roman" w:hAnsi="Times New Roman"/>
        </w:rPr>
        <w:t>Leiaute sugerido</w:t>
      </w:r>
    </w:p>
    <w:p xmlns:wp14="http://schemas.microsoft.com/office/word/2010/wordml" w:rsidRPr="00DD34C2" w:rsidR="00DD34C2" w:rsidP="76362273" w:rsidRDefault="00DD34C2" w14:paraId="6E308F9A" wp14:textId="278724B7">
      <w:pPr>
        <w:pStyle w:val="Tabela"/>
        <w:spacing w:line="360" w:lineRule="auto"/>
      </w:pPr>
      <w:r w:rsidR="2A730725">
        <w:rPr/>
        <w:t>&lt;</w:t>
      </w:r>
      <w:r w:rsidRPr="76362273" w:rsidR="2A730725">
        <w:rPr>
          <w:i w:val="1"/>
          <w:iCs w:val="1"/>
        </w:rPr>
        <w:t>wireframe</w:t>
      </w:r>
      <w:r w:rsidR="2A730725">
        <w:rPr/>
        <w:t>&gt;</w:t>
      </w:r>
    </w:p>
    <w:p xmlns:wp14="http://schemas.microsoft.com/office/word/2010/wordml" w:rsidRPr="00DD34C2" w:rsidR="00DD34C2" w:rsidP="76362273" w:rsidRDefault="00DD34C2" w14:paraId="2ACB9058" wp14:textId="751E87A1">
      <w:pPr>
        <w:pStyle w:val="Tabela"/>
        <w:spacing w:line="360" w:lineRule="auto"/>
      </w:pPr>
      <w:r w:rsidR="1D61D6BF">
        <w:drawing>
          <wp:inline xmlns:wp14="http://schemas.microsoft.com/office/word/2010/wordprocessingDrawing" wp14:editId="7322168C" wp14:anchorId="13BEB2B9">
            <wp:extent cx="2600325" cy="5286375"/>
            <wp:effectExtent l="0" t="0" r="0" b="0"/>
            <wp:docPr id="18854889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5488988" name=""/>
                    <pic:cNvPicPr/>
                  </pic:nvPicPr>
                  <pic:blipFill>
                    <a:blip xmlns:r="http://schemas.openxmlformats.org/officeDocument/2006/relationships" r:embed="rId3729253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D34C2" w:rsidR="00DD34C2" w:rsidP="76362273" w:rsidRDefault="00DD34C2" w14:paraId="58D1FEDD" wp14:textId="0629E754">
      <w:pPr>
        <w:pStyle w:val="Tabela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7FAD5121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5D02CE88">
      <w:pPr>
        <w:pStyle w:val="Ttulo6"/>
        <w:spacing w:line="360" w:lineRule="auto"/>
        <w:rPr>
          <w:rFonts w:ascii="Times New Roman" w:hAnsi="Times New Roman"/>
        </w:rPr>
      </w:pPr>
      <w:r w:rsidRPr="76362273" w:rsidR="2A730725">
        <w:rPr>
          <w:rFonts w:ascii="Times New Roman" w:hAnsi="Times New Roman"/>
        </w:rPr>
        <w:t>Relacionamentos com outras interfaces</w:t>
      </w:r>
    </w:p>
    <w:p xmlns:wp14="http://schemas.microsoft.com/office/word/2010/wordml" w:rsidRPr="00DD34C2" w:rsidR="00DD34C2" w:rsidP="76362273" w:rsidRDefault="00DD34C2" wp14:textId="77777777" wp14:noSpellErr="1" w14:paraId="66CDB36F">
      <w:pPr>
        <w:pStyle w:val="Tabela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74E983E3">
      <w:pPr>
        <w:pStyle w:val="Ttulo6"/>
        <w:keepLines w:val="1"/>
        <w:numPr>
          <w:ilvl w:val="0"/>
          <w:numId w:val="0"/>
        </w:numPr>
        <w:spacing w:line="360" w:lineRule="auto"/>
        <w:ind w:left="1152" w:hanging="1152"/>
        <w:rPr>
          <w:rFonts w:ascii="Times New Roman" w:hAnsi="Times New Roman"/>
          <w:b w:val="0"/>
          <w:bCs w:val="0"/>
          <w:i w:val="0"/>
          <w:iCs w:val="0"/>
        </w:rPr>
      </w:pPr>
    </w:p>
    <w:p xmlns:wp14="http://schemas.microsoft.com/office/word/2010/wordml" w:rsidRPr="00DD34C2" w:rsidR="00DD34C2" w:rsidP="76362273" w:rsidRDefault="00DD34C2" wp14:textId="77777777" wp14:noSpellErr="1" w14:paraId="6A2EA4A6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2A730725">
        <w:rPr>
          <w:rFonts w:ascii="Times New Roman" w:hAnsi="Times New Roman"/>
        </w:rPr>
        <w:t>Campos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76362273" w:rsidTr="76362273" w14:paraId="232BB955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791AC2F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427" w:type="dxa"/>
            <w:tcMar/>
          </w:tcPr>
          <w:p w:rsidR="76362273" w:rsidP="76362273" w:rsidRDefault="76362273" w14:noSpellErr="1" w14:paraId="0A011BAF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1315" w:type="dxa"/>
            <w:tcMar/>
          </w:tcPr>
          <w:p w:rsidR="76362273" w:rsidP="76362273" w:rsidRDefault="76362273" w14:noSpellErr="1" w14:paraId="124A7FD7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Descrição</w:t>
            </w:r>
          </w:p>
        </w:tc>
        <w:tc>
          <w:tcPr>
            <w:tcW w:w="1134" w:type="dxa"/>
            <w:tcMar/>
          </w:tcPr>
          <w:p w:rsidR="76362273" w:rsidP="76362273" w:rsidRDefault="76362273" w14:noSpellErr="1" w14:paraId="5FC7B5AE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Valores válidos</w:t>
            </w:r>
          </w:p>
        </w:tc>
        <w:tc>
          <w:tcPr>
            <w:tcW w:w="1275" w:type="dxa"/>
            <w:tcMar/>
          </w:tcPr>
          <w:p w:rsidR="76362273" w:rsidP="76362273" w:rsidRDefault="76362273" w14:noSpellErr="1" w14:paraId="7662EC29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Formato</w:t>
            </w:r>
          </w:p>
        </w:tc>
        <w:tc>
          <w:tcPr>
            <w:tcW w:w="993" w:type="dxa"/>
            <w:tcMar/>
          </w:tcPr>
          <w:p w:rsidR="76362273" w:rsidP="76362273" w:rsidRDefault="76362273" w14:noSpellErr="1" w14:paraId="6EF59B17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Tipo</w:t>
            </w:r>
          </w:p>
        </w:tc>
        <w:tc>
          <w:tcPr>
            <w:tcW w:w="1984" w:type="dxa"/>
            <w:tcMar/>
          </w:tcPr>
          <w:p w:rsidR="76362273" w:rsidP="76362273" w:rsidRDefault="76362273" w14:noSpellErr="1" w14:paraId="0E358CF8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77CDDF2B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7D0231B2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34E32A04" w:rsidP="76362273" w:rsidRDefault="34E32A04" w14:paraId="1CE98261" w14:textId="4F8BE44F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E-mail</w:t>
            </w:r>
          </w:p>
        </w:tc>
        <w:tc>
          <w:tcPr>
            <w:tcW w:w="1315" w:type="dxa"/>
            <w:tcMar/>
          </w:tcPr>
          <w:p w:rsidR="34E32A04" w:rsidP="76362273" w:rsidRDefault="34E32A04" w14:paraId="24B5FC28" w14:textId="43A95A69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Endereço de e-mail do usuário</w:t>
            </w:r>
          </w:p>
        </w:tc>
        <w:tc>
          <w:tcPr>
            <w:tcW w:w="1134" w:type="dxa"/>
            <w:tcMar/>
          </w:tcPr>
          <w:p w:rsidR="34E32A04" w:rsidP="76362273" w:rsidRDefault="34E32A04" w14:paraId="3009BB9F" w14:textId="30D80D85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Caracteres válidos para e-mail.</w:t>
            </w:r>
          </w:p>
        </w:tc>
        <w:tc>
          <w:tcPr>
            <w:tcW w:w="1275" w:type="dxa"/>
            <w:tcMar/>
          </w:tcPr>
          <w:p w:rsidR="34E32A04" w:rsidP="76362273" w:rsidRDefault="34E32A04" w14:paraId="73D70EC0" w14:textId="464AE6D3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exemplo@dominio.com</w:t>
            </w:r>
          </w:p>
        </w:tc>
        <w:tc>
          <w:tcPr>
            <w:tcW w:w="993" w:type="dxa"/>
            <w:tcMar/>
          </w:tcPr>
          <w:p w:rsidR="34E32A04" w:rsidP="76362273" w:rsidRDefault="34E32A04" w14:paraId="4A8D1E03" w14:textId="26543FB2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Input de e-mail</w:t>
            </w:r>
          </w:p>
        </w:tc>
        <w:tc>
          <w:tcPr>
            <w:tcW w:w="1984" w:type="dxa"/>
            <w:tcMar/>
          </w:tcPr>
          <w:p w:rsidR="34E32A04" w:rsidP="76362273" w:rsidRDefault="34E32A04" w14:paraId="3C520EDC" w14:textId="764D309B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Obrigatório. Formato de e-mail válido.</w:t>
            </w:r>
          </w:p>
        </w:tc>
      </w:tr>
      <w:tr w:rsidR="76362273" w:rsidTr="76362273" w14:paraId="711875A0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B5D61F7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34E32A04" w:rsidP="76362273" w:rsidRDefault="34E32A04" w14:paraId="4BA78DB7" w14:textId="3E7D1E3D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Senha</w:t>
            </w:r>
          </w:p>
        </w:tc>
        <w:tc>
          <w:tcPr>
            <w:tcW w:w="1315" w:type="dxa"/>
            <w:tcMar/>
          </w:tcPr>
          <w:p w:rsidR="34E32A04" w:rsidP="76362273" w:rsidRDefault="34E32A04" w14:paraId="6C3D5651" w14:textId="48BD212C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Senha do usuário.</w:t>
            </w:r>
          </w:p>
        </w:tc>
        <w:tc>
          <w:tcPr>
            <w:tcW w:w="1134" w:type="dxa"/>
            <w:tcMar/>
          </w:tcPr>
          <w:p w:rsidR="34E32A04" w:rsidP="76362273" w:rsidRDefault="34E32A04" w14:paraId="177AE188" w14:textId="5BD51E44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Qualquer caractere válido.</w:t>
            </w:r>
          </w:p>
        </w:tc>
        <w:tc>
          <w:tcPr>
            <w:tcW w:w="1275" w:type="dxa"/>
            <w:tcMar/>
          </w:tcPr>
          <w:p w:rsidR="34E32A04" w:rsidP="76362273" w:rsidRDefault="34E32A04" w14:paraId="5813F20F" w14:textId="3AF36204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String</w:t>
            </w:r>
          </w:p>
        </w:tc>
        <w:tc>
          <w:tcPr>
            <w:tcW w:w="993" w:type="dxa"/>
            <w:tcMar/>
          </w:tcPr>
          <w:p w:rsidR="34E32A04" w:rsidP="76362273" w:rsidRDefault="34E32A04" w14:paraId="11D5CA93" w14:textId="783F5524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Input de senha</w:t>
            </w:r>
          </w:p>
        </w:tc>
        <w:tc>
          <w:tcPr>
            <w:tcW w:w="1984" w:type="dxa"/>
            <w:tcMar/>
          </w:tcPr>
          <w:p w:rsidR="34E32A04" w:rsidP="76362273" w:rsidRDefault="34E32A04" w14:paraId="158D194D" w14:textId="5F17B243">
            <w:pPr>
              <w:pStyle w:val="Tabela"/>
            </w:pPr>
            <w:r w:rsidRPr="76362273" w:rsidR="34E32A04">
              <w:rPr>
                <w:noProof w:val="0"/>
                <w:lang w:val="pt-BR"/>
              </w:rPr>
              <w:t>Obrigatório. Mínimo de 8 caracteres</w:t>
            </w:r>
          </w:p>
        </w:tc>
      </w:tr>
      <w:tr w:rsidR="76362273" w:rsidTr="76362273" w14:paraId="7D1D8F44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7B215C9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12B04DA5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086A2E46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1F31FE7E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0B1B8206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3C35E809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7732A622">
            <w:pPr>
              <w:pStyle w:val="Tabela"/>
            </w:pPr>
          </w:p>
        </w:tc>
      </w:tr>
      <w:tr w:rsidR="76362273" w:rsidTr="76362273" w14:paraId="37A01903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D108CBA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647F5180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23E61B60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49D03A2F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07F1FD49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4F7F4802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44C6168A">
            <w:pPr>
              <w:pStyle w:val="Tabela"/>
            </w:pPr>
          </w:p>
        </w:tc>
      </w:tr>
      <w:tr w:rsidR="76362273" w:rsidTr="76362273" w14:paraId="5C6A4472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3E6BACB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12DFD572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3AFB85EC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22706AB7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501BB1D9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2045C33E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61630775">
            <w:pPr>
              <w:pStyle w:val="Tabela"/>
            </w:pPr>
          </w:p>
        </w:tc>
      </w:tr>
      <w:tr w:rsidR="76362273" w:rsidTr="76362273" w14:paraId="1AB3DBD4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FC61710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53850AB4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1909B437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1A131BEA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34515CCD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24BEC935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076EBFC7">
            <w:pPr>
              <w:pStyle w:val="Tabela"/>
            </w:pPr>
          </w:p>
        </w:tc>
      </w:tr>
      <w:tr w:rsidR="76362273" w:rsidTr="76362273" w14:paraId="3F217906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235A6D5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594921F6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40017233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28FC777F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14B4D03B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7388E35D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4EA2D445">
            <w:pPr>
              <w:pStyle w:val="Tabela"/>
            </w:pPr>
          </w:p>
        </w:tc>
      </w:tr>
      <w:tr w:rsidR="76362273" w:rsidTr="76362273" w14:paraId="2A9A857C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52EADF64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69868421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16A61969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2C5BF898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5D908EB2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16D2D17B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46866CB9">
            <w:pPr>
              <w:pStyle w:val="Tabela"/>
            </w:pPr>
          </w:p>
        </w:tc>
      </w:tr>
      <w:tr w:rsidR="76362273" w:rsidTr="76362273" w14:paraId="73FDF870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E7B3310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098CF212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25B0B4AE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363FAD93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21C42811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6CBA66A6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797619C2">
            <w:pPr>
              <w:pStyle w:val="Tabela"/>
            </w:pPr>
          </w:p>
        </w:tc>
      </w:tr>
      <w:tr w:rsidR="76362273" w:rsidTr="76362273" w14:paraId="4C99C8A6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7BF93D1D">
            <w:pPr>
              <w:pStyle w:val="Tabela"/>
              <w:numPr>
                <w:ilvl w:val="0"/>
                <w:numId w:val="16"/>
              </w:numPr>
              <w:rPr/>
            </w:pPr>
          </w:p>
        </w:tc>
        <w:tc>
          <w:tcPr>
            <w:tcW w:w="1427" w:type="dxa"/>
            <w:tcMar/>
          </w:tcPr>
          <w:p w:rsidR="76362273" w:rsidP="76362273" w:rsidRDefault="76362273" w14:noSpellErr="1" w14:paraId="48D54912">
            <w:pPr>
              <w:pStyle w:val="Tabela"/>
            </w:pPr>
          </w:p>
        </w:tc>
        <w:tc>
          <w:tcPr>
            <w:tcW w:w="1315" w:type="dxa"/>
            <w:tcMar/>
          </w:tcPr>
          <w:p w:rsidR="76362273" w:rsidP="76362273" w:rsidRDefault="76362273" w14:noSpellErr="1" w14:paraId="361F09D4">
            <w:pPr>
              <w:pStyle w:val="Tabela"/>
            </w:pPr>
          </w:p>
        </w:tc>
        <w:tc>
          <w:tcPr>
            <w:tcW w:w="1134" w:type="dxa"/>
            <w:tcMar/>
          </w:tcPr>
          <w:p w:rsidR="76362273" w:rsidP="76362273" w:rsidRDefault="76362273" w14:noSpellErr="1" w14:paraId="1B6408F8">
            <w:pPr>
              <w:pStyle w:val="Tabela"/>
            </w:pPr>
          </w:p>
        </w:tc>
        <w:tc>
          <w:tcPr>
            <w:tcW w:w="1275" w:type="dxa"/>
            <w:tcMar/>
          </w:tcPr>
          <w:p w:rsidR="76362273" w:rsidP="76362273" w:rsidRDefault="76362273" w14:noSpellErr="1" w14:paraId="09D4AD69">
            <w:pPr>
              <w:pStyle w:val="Tabela"/>
            </w:pPr>
          </w:p>
        </w:tc>
        <w:tc>
          <w:tcPr>
            <w:tcW w:w="993" w:type="dxa"/>
            <w:tcMar/>
          </w:tcPr>
          <w:p w:rsidR="76362273" w:rsidP="76362273" w:rsidRDefault="76362273" w14:noSpellErr="1" w14:paraId="0DAD515A">
            <w:pPr>
              <w:pStyle w:val="Tabela"/>
            </w:pPr>
          </w:p>
        </w:tc>
        <w:tc>
          <w:tcPr>
            <w:tcW w:w="1984" w:type="dxa"/>
            <w:tcMar/>
          </w:tcPr>
          <w:p w:rsidR="76362273" w:rsidP="76362273" w:rsidRDefault="76362273" w14:noSpellErr="1" w14:paraId="1F8015AC">
            <w:pPr>
              <w:pStyle w:val="Tabela"/>
            </w:pPr>
          </w:p>
        </w:tc>
      </w:tr>
    </w:tbl>
    <w:p xmlns:wp14="http://schemas.microsoft.com/office/word/2010/wordml" w:rsidRPr="00DD34C2" w:rsidR="00DD34C2" w:rsidP="76362273" w:rsidRDefault="00DD34C2" wp14:textId="77777777" wp14:noSpellErr="1" w14:paraId="48892947">
      <w:pPr>
        <w:pStyle w:val="Corpodetexto"/>
        <w:spacing w:line="360" w:lineRule="auto"/>
      </w:pPr>
    </w:p>
    <w:p xmlns:wp14="http://schemas.microsoft.com/office/word/2010/wordml" w:rsidRPr="00DD34C2" w:rsidR="00DD34C2" w:rsidP="76362273" w:rsidRDefault="00DD34C2" wp14:textId="77777777" wp14:noSpellErr="1" w14:paraId="202AA63D">
      <w:pPr>
        <w:pStyle w:val="Ttulo6"/>
        <w:keepLines w:val="1"/>
        <w:spacing w:line="360" w:lineRule="auto"/>
        <w:rPr>
          <w:rFonts w:ascii="Times New Roman" w:hAnsi="Times New Roman"/>
        </w:rPr>
      </w:pPr>
      <w:r w:rsidRPr="76362273" w:rsidR="2A730725">
        <w:rPr>
          <w:rFonts w:ascii="Times New Roman" w:hAnsi="Times New Roman"/>
        </w:rPr>
        <w:t>Comandos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76362273" w:rsidTr="76362273" w14:paraId="7F89A87A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7A538F0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76362273" w:rsidP="76362273" w:rsidRDefault="76362273" w14:noSpellErr="1" w14:paraId="65B52E15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76362273" w:rsidP="76362273" w:rsidRDefault="76362273" w14:noSpellErr="1" w14:paraId="596ABF7F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Ação</w:t>
            </w:r>
          </w:p>
        </w:tc>
        <w:tc>
          <w:tcPr>
            <w:tcW w:w="2457" w:type="dxa"/>
            <w:tcMar/>
          </w:tcPr>
          <w:p w:rsidR="76362273" w:rsidP="76362273" w:rsidRDefault="76362273" w14:noSpellErr="1" w14:paraId="03F617C3">
            <w:pPr>
              <w:pStyle w:val="Tabela"/>
              <w:jc w:val="center"/>
              <w:rPr>
                <w:b w:val="1"/>
                <w:bCs w:val="1"/>
              </w:rPr>
            </w:pPr>
            <w:r w:rsidRPr="76362273" w:rsidR="76362273">
              <w:rPr>
                <w:b w:val="1"/>
                <w:bCs w:val="1"/>
              </w:rPr>
              <w:t>Restrições</w:t>
            </w:r>
          </w:p>
        </w:tc>
      </w:tr>
      <w:tr w:rsidR="76362273" w:rsidTr="76362273" w14:paraId="03CEE657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3F673027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3E158FA0" w:rsidP="76362273" w:rsidRDefault="3E158FA0" w14:paraId="65D11730" w14:textId="3D966DA9">
            <w:pPr>
              <w:pStyle w:val="Tabela"/>
            </w:pPr>
            <w:r w:rsidRPr="76362273" w:rsidR="3E158FA0">
              <w:rPr>
                <w:noProof w:val="0"/>
                <w:lang w:val="pt-BR"/>
              </w:rPr>
              <w:t>Voltar para loja</w:t>
            </w:r>
          </w:p>
        </w:tc>
        <w:tc>
          <w:tcPr>
            <w:tcW w:w="4111" w:type="dxa"/>
            <w:tcMar/>
          </w:tcPr>
          <w:p w:rsidR="3E158FA0" w:rsidP="76362273" w:rsidRDefault="3E158FA0" w14:paraId="41B6A2E2" w14:textId="30179357">
            <w:pPr>
              <w:pStyle w:val="Tabela"/>
            </w:pPr>
            <w:r w:rsidRPr="76362273" w:rsidR="3E158FA0">
              <w:rPr>
                <w:noProof w:val="0"/>
                <w:lang w:val="pt-BR"/>
              </w:rPr>
              <w:t>Retornar para a tela inicial da loja.</w:t>
            </w:r>
          </w:p>
        </w:tc>
        <w:tc>
          <w:tcPr>
            <w:tcW w:w="2457" w:type="dxa"/>
            <w:tcMar/>
          </w:tcPr>
          <w:p w:rsidR="3E158FA0" w:rsidP="76362273" w:rsidRDefault="3E158FA0" w14:paraId="032EB8E9" w14:textId="2E47BE83">
            <w:pPr>
              <w:pStyle w:val="Tabela"/>
            </w:pPr>
            <w:r w:rsidRPr="76362273" w:rsidR="3E158FA0">
              <w:rPr>
                <w:noProof w:val="0"/>
                <w:lang w:val="pt-BR"/>
              </w:rPr>
              <w:t>Sempre visível no canto superior esquerdo.</w:t>
            </w:r>
          </w:p>
        </w:tc>
      </w:tr>
      <w:tr w:rsidR="76362273" w:rsidTr="76362273" w14:paraId="5FD973D7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001E8ED3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3E158FA0" w:rsidP="76362273" w:rsidRDefault="3E158FA0" w14:paraId="5A7BA150" w14:textId="116DC30B">
            <w:pPr>
              <w:pStyle w:val="Tabela"/>
            </w:pPr>
            <w:r w:rsidRPr="76362273" w:rsidR="3E158FA0">
              <w:rPr>
                <w:noProof w:val="0"/>
                <w:lang w:val="pt-BR"/>
              </w:rPr>
              <w:t>Botão "Continuar"</w:t>
            </w:r>
          </w:p>
        </w:tc>
        <w:tc>
          <w:tcPr>
            <w:tcW w:w="4111" w:type="dxa"/>
            <w:tcMar/>
          </w:tcPr>
          <w:p w:rsidR="3E158FA0" w:rsidP="76362273" w:rsidRDefault="3E158FA0" w14:paraId="44570C0C" w14:textId="0416C5E8">
            <w:pPr>
              <w:pStyle w:val="Tabela"/>
            </w:pPr>
            <w:r w:rsidRPr="76362273" w:rsidR="3E158FA0">
              <w:rPr>
                <w:noProof w:val="0"/>
                <w:lang w:val="pt-BR"/>
              </w:rPr>
              <w:t>Enviar o e-mail e a senha para o sistema para fazer login.</w:t>
            </w:r>
          </w:p>
        </w:tc>
        <w:tc>
          <w:tcPr>
            <w:tcW w:w="2457" w:type="dxa"/>
            <w:tcMar/>
          </w:tcPr>
          <w:p w:rsidR="3E158FA0" w:rsidP="76362273" w:rsidRDefault="3E158FA0" w14:paraId="1237E677" w14:textId="5DC29707">
            <w:pPr>
              <w:pStyle w:val="Tabela"/>
            </w:pPr>
            <w:r w:rsidRPr="76362273" w:rsidR="3E158FA0">
              <w:rPr>
                <w:noProof w:val="0"/>
                <w:lang w:val="pt-BR"/>
              </w:rPr>
              <w:t>Habilitado apenas após o preenchimento de ambos os campos (e-mail e senha).</w:t>
            </w:r>
          </w:p>
        </w:tc>
      </w:tr>
      <w:tr w:rsidR="76362273" w:rsidTr="76362273" w14:paraId="5903401A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25E50AE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161BD4E3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0937ECCB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5C1CF43F">
            <w:pPr>
              <w:pStyle w:val="Tabela"/>
            </w:pPr>
          </w:p>
        </w:tc>
      </w:tr>
      <w:tr w:rsidR="76362273" w:rsidTr="76362273" w14:paraId="372995DF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43ACB464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65148D04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13107CE8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3A1FF453">
            <w:pPr>
              <w:pStyle w:val="Tabela"/>
            </w:pPr>
          </w:p>
        </w:tc>
      </w:tr>
      <w:tr w:rsidR="76362273" w:rsidTr="76362273" w14:paraId="6E559F26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978E273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17F5C916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5ABE3D93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7250D284">
            <w:pPr>
              <w:pStyle w:val="Tabela"/>
            </w:pPr>
          </w:p>
        </w:tc>
      </w:tr>
      <w:tr w:rsidR="76362273" w:rsidTr="76362273" w14:paraId="1F4E57C9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2A678A53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33400192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5F3D4DE0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4981ED11">
            <w:pPr>
              <w:pStyle w:val="Tabela"/>
            </w:pPr>
          </w:p>
        </w:tc>
      </w:tr>
      <w:tr w:rsidR="76362273" w:rsidTr="76362273" w14:paraId="58C648EC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7CA783C1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7E33AC55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4597B249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45973FEC">
            <w:pPr>
              <w:pStyle w:val="Tabela"/>
            </w:pPr>
          </w:p>
        </w:tc>
      </w:tr>
      <w:tr w:rsidR="76362273" w:rsidTr="76362273" w14:paraId="2914BB17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1282AD23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4F1DB544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7B802E5B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57772D59">
            <w:pPr>
              <w:pStyle w:val="Tabela"/>
            </w:pPr>
          </w:p>
        </w:tc>
      </w:tr>
      <w:tr w:rsidR="76362273" w:rsidTr="76362273" w14:paraId="028AD201">
        <w:trPr>
          <w:trHeight w:val="300"/>
        </w:trPr>
        <w:tc>
          <w:tcPr>
            <w:tcW w:w="1063" w:type="dxa"/>
            <w:tcMar/>
          </w:tcPr>
          <w:p w:rsidR="76362273" w:rsidP="76362273" w:rsidRDefault="76362273" w14:noSpellErr="1" w14:paraId="6D837573">
            <w:pPr>
              <w:pStyle w:val="Tabela"/>
              <w:numPr>
                <w:ilvl w:val="0"/>
                <w:numId w:val="17"/>
              </w:numPr>
              <w:rPr/>
            </w:pPr>
          </w:p>
        </w:tc>
        <w:tc>
          <w:tcPr>
            <w:tcW w:w="1559" w:type="dxa"/>
            <w:tcMar/>
          </w:tcPr>
          <w:p w:rsidR="76362273" w:rsidP="76362273" w:rsidRDefault="76362273" w14:noSpellErr="1" w14:paraId="48D19ED1">
            <w:pPr>
              <w:pStyle w:val="Tabela"/>
            </w:pPr>
          </w:p>
        </w:tc>
        <w:tc>
          <w:tcPr>
            <w:tcW w:w="4111" w:type="dxa"/>
            <w:tcMar/>
          </w:tcPr>
          <w:p w:rsidR="76362273" w:rsidP="76362273" w:rsidRDefault="76362273" w14:noSpellErr="1" w14:paraId="3FE85F13">
            <w:pPr>
              <w:pStyle w:val="Tabela"/>
            </w:pPr>
          </w:p>
        </w:tc>
        <w:tc>
          <w:tcPr>
            <w:tcW w:w="2457" w:type="dxa"/>
            <w:tcMar/>
          </w:tcPr>
          <w:p w:rsidR="76362273" w:rsidP="76362273" w:rsidRDefault="76362273" w14:noSpellErr="1" w14:paraId="04618A43">
            <w:pPr>
              <w:pStyle w:val="Tabela"/>
            </w:pPr>
          </w:p>
        </w:tc>
      </w:tr>
    </w:tbl>
    <w:p xmlns:wp14="http://schemas.microsoft.com/office/word/2010/wordml" w:rsidRPr="00DD34C2" w:rsidR="00DD34C2" w:rsidP="76362273" w:rsidRDefault="00DD34C2" wp14:textId="77777777" wp14:noSpellErr="1" w14:paraId="06141CD1">
      <w:pPr>
        <w:pStyle w:val="Ttulo5"/>
        <w:numPr>
          <w:ilvl w:val="0"/>
          <w:numId w:val="0"/>
        </w:numPr>
        <w:spacing w:line="360" w:lineRule="auto"/>
        <w:rPr>
          <w:rFonts w:ascii="Times New Roman" w:hAnsi="Times New Roman"/>
          <w:b w:val="0"/>
          <w:bCs w:val="0"/>
          <w:highlight w:val="yellow"/>
        </w:rPr>
      </w:pPr>
    </w:p>
    <w:p xmlns:wp14="http://schemas.microsoft.com/office/word/2010/wordml" w:rsidRPr="00DD34C2" w:rsidR="00DD34C2" w:rsidP="76362273" w:rsidRDefault="00DD34C2" w14:paraId="7FD428D9" wp14:textId="724396FA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DD34C2" w:rsidR="00DD34C2" w:rsidP="00DD34C2" w:rsidRDefault="00DD34C2" w14:paraId="672A6659" wp14:textId="5B43A19C">
      <w:pPr>
        <w:spacing w:line="360" w:lineRule="auto"/>
        <w:rPr>
          <w:rFonts w:ascii="Arial" w:hAnsi="Arial" w:cs="Arial"/>
          <w:sz w:val="24"/>
          <w:szCs w:val="24"/>
        </w:rPr>
      </w:pPr>
      <w:bookmarkStart w:name="_Toc421009965" w:id="0"/>
      <w:bookmarkStart w:name="_Toc421013317" w:id="1"/>
      <w:bookmarkStart w:name="_Toc421098382" w:id="2"/>
    </w:p>
    <w:bookmarkEnd w:id="0"/>
    <w:bookmarkEnd w:id="1"/>
    <w:bookmarkEnd w:id="2"/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  <w:headerReference w:type="first" r:id="R5d560f85d3ba41b8"/>
      <w:footerReference w:type="first" r:id="Rc24e6939d12e46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15FCA" w:rsidRDefault="00A15FCA" w14:paraId="27357532" wp14:textId="77777777">
      <w:r>
        <w:separator/>
      </w:r>
    </w:p>
  </w:endnote>
  <w:endnote w:type="continuationSeparator" w:id="0">
    <w:p xmlns:wp14="http://schemas.microsoft.com/office/word/2010/wordml" w:rsidR="00A15FCA" w:rsidRDefault="00A15FCA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76362273" w:rsidTr="76362273" w14:paraId="1675AFC8">
      <w:trPr>
        <w:trHeight w:val="300"/>
      </w:trPr>
      <w:tc>
        <w:tcPr>
          <w:tcW w:w="2770" w:type="dxa"/>
          <w:tcMar/>
        </w:tcPr>
        <w:p w:rsidR="76362273" w:rsidP="76362273" w:rsidRDefault="76362273" w14:paraId="60A856D6" w14:textId="7B70641B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76362273" w:rsidP="76362273" w:rsidRDefault="76362273" w14:paraId="23355FEF" w14:textId="1D882423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76362273" w:rsidP="76362273" w:rsidRDefault="76362273" w14:paraId="3475692F" w14:textId="4C94418D">
          <w:pPr>
            <w:pStyle w:val="Cabealho"/>
            <w:bidi w:val="0"/>
            <w:ind w:right="-115"/>
            <w:jc w:val="right"/>
          </w:pPr>
        </w:p>
      </w:tc>
    </w:tr>
  </w:tbl>
  <w:p w:rsidR="76362273" w:rsidP="76362273" w:rsidRDefault="76362273" w14:paraId="7A72D35C" w14:textId="7DAA2439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15FCA" w:rsidRDefault="00A15FCA" w14:paraId="4BDB5498" wp14:textId="77777777">
      <w:r>
        <w:separator/>
      </w:r>
    </w:p>
  </w:footnote>
  <w:footnote w:type="continuationSeparator" w:id="0">
    <w:p xmlns:wp14="http://schemas.microsoft.com/office/word/2010/wordml" w:rsidR="00A15FCA" w:rsidRDefault="00A15FCA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76362273" w:rsidTr="76362273" w14:paraId="6DE93F6E">
      <w:trPr>
        <w:trHeight w:val="300"/>
      </w:trPr>
      <w:tc>
        <w:tcPr>
          <w:tcW w:w="2770" w:type="dxa"/>
          <w:tcMar/>
        </w:tcPr>
        <w:p w:rsidR="76362273" w:rsidP="76362273" w:rsidRDefault="76362273" w14:paraId="54AC5E38" w14:textId="0C5B366B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76362273" w:rsidP="76362273" w:rsidRDefault="76362273" w14:paraId="1D473E90" w14:textId="5661B53B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76362273" w:rsidP="76362273" w:rsidRDefault="76362273" w14:paraId="5DB6E478" w14:textId="5014887B">
          <w:pPr>
            <w:pStyle w:val="Cabealho"/>
            <w:bidi w:val="0"/>
            <w:ind w:right="-115"/>
            <w:jc w:val="right"/>
          </w:pPr>
        </w:p>
      </w:tc>
    </w:tr>
  </w:tbl>
  <w:p w:rsidR="76362273" w:rsidP="76362273" w:rsidRDefault="76362273" w14:paraId="32B678DF" w14:textId="68271CAE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8">
    <w:nsid w:val="b8861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12ad5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4F9EBD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ndice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dice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dice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DC2AB3A2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6."/>
      <w:lvlJc w:val="left"/>
      <w:pPr>
        <w:ind w:left="360" w:hanging="360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10">
    <w:abstractNumId w:val="108"/>
  </w:num>
  <w:num w:numId="109">
    <w:abstractNumId w:val="107"/>
  </w:num>
  <w:num w:numId="1" w16cid:durableId="1732776155">
    <w:abstractNumId w:val="95"/>
  </w:num>
  <w:num w:numId="2" w16cid:durableId="1424452079">
    <w:abstractNumId w:val="89"/>
  </w:num>
  <w:num w:numId="3" w16cid:durableId="1328753710">
    <w:abstractNumId w:val="21"/>
  </w:num>
  <w:num w:numId="4" w16cid:durableId="260991875">
    <w:abstractNumId w:val="60"/>
  </w:num>
  <w:num w:numId="5" w16cid:durableId="1435637975">
    <w:abstractNumId w:val="93"/>
  </w:num>
  <w:num w:numId="6" w16cid:durableId="614748585">
    <w:abstractNumId w:val="16"/>
  </w:num>
  <w:num w:numId="7" w16cid:durableId="2124961512">
    <w:abstractNumId w:val="36"/>
  </w:num>
  <w:num w:numId="8" w16cid:durableId="1354184450">
    <w:abstractNumId w:val="29"/>
  </w:num>
  <w:num w:numId="9" w16cid:durableId="284702039">
    <w:abstractNumId w:val="92"/>
  </w:num>
  <w:num w:numId="10" w16cid:durableId="53359556">
    <w:abstractNumId w:val="3"/>
  </w:num>
  <w:num w:numId="11" w16cid:durableId="333345341">
    <w:abstractNumId w:val="37"/>
  </w:num>
  <w:num w:numId="12" w16cid:durableId="1576939407">
    <w:abstractNumId w:val="85"/>
  </w:num>
  <w:num w:numId="13" w16cid:durableId="1225330712">
    <w:abstractNumId w:val="87"/>
  </w:num>
  <w:num w:numId="14" w16cid:durableId="200480073">
    <w:abstractNumId w:val="67"/>
  </w:num>
  <w:num w:numId="15" w16cid:durableId="1385326330">
    <w:abstractNumId w:val="63"/>
  </w:num>
  <w:num w:numId="16" w16cid:durableId="1677422154">
    <w:abstractNumId w:val="50"/>
  </w:num>
  <w:num w:numId="17" w16cid:durableId="1439988687">
    <w:abstractNumId w:val="33"/>
  </w:num>
  <w:num w:numId="18" w16cid:durableId="389765931">
    <w:abstractNumId w:val="56"/>
  </w:num>
  <w:num w:numId="19" w16cid:durableId="1241022112">
    <w:abstractNumId w:val="53"/>
  </w:num>
  <w:num w:numId="20" w16cid:durableId="270430955">
    <w:abstractNumId w:val="65"/>
  </w:num>
  <w:num w:numId="21" w16cid:durableId="1766458702">
    <w:abstractNumId w:val="31"/>
  </w:num>
  <w:num w:numId="22" w16cid:durableId="1036079017">
    <w:abstractNumId w:val="44"/>
  </w:num>
  <w:num w:numId="23" w16cid:durableId="1441952217">
    <w:abstractNumId w:val="69"/>
  </w:num>
  <w:num w:numId="24" w16cid:durableId="1632393762">
    <w:abstractNumId w:val="45"/>
  </w:num>
  <w:num w:numId="25" w16cid:durableId="173034460">
    <w:abstractNumId w:val="47"/>
  </w:num>
  <w:num w:numId="26" w16cid:durableId="199321421">
    <w:abstractNumId w:val="106"/>
  </w:num>
  <w:num w:numId="27" w16cid:durableId="825778686">
    <w:abstractNumId w:val="68"/>
  </w:num>
  <w:num w:numId="28" w16cid:durableId="412316650">
    <w:abstractNumId w:val="46"/>
  </w:num>
  <w:num w:numId="29" w16cid:durableId="972179745">
    <w:abstractNumId w:val="26"/>
  </w:num>
  <w:num w:numId="30" w16cid:durableId="1080952363">
    <w:abstractNumId w:val="13"/>
  </w:num>
  <w:num w:numId="31" w16cid:durableId="1432124662">
    <w:abstractNumId w:val="80"/>
  </w:num>
  <w:num w:numId="32" w16cid:durableId="712079302">
    <w:abstractNumId w:val="40"/>
  </w:num>
  <w:num w:numId="33" w16cid:durableId="956760904">
    <w:abstractNumId w:val="59"/>
  </w:num>
  <w:num w:numId="34" w16cid:durableId="111292900">
    <w:abstractNumId w:val="75"/>
  </w:num>
  <w:num w:numId="35" w16cid:durableId="977760084">
    <w:abstractNumId w:val="97"/>
  </w:num>
  <w:num w:numId="36" w16cid:durableId="1037508576">
    <w:abstractNumId w:val="39"/>
  </w:num>
  <w:num w:numId="37" w16cid:durableId="260912551">
    <w:abstractNumId w:val="52"/>
  </w:num>
  <w:num w:numId="38" w16cid:durableId="65616925">
    <w:abstractNumId w:val="23"/>
  </w:num>
  <w:num w:numId="39" w16cid:durableId="1898275232">
    <w:abstractNumId w:val="25"/>
  </w:num>
  <w:num w:numId="40" w16cid:durableId="170535042">
    <w:abstractNumId w:val="49"/>
  </w:num>
  <w:num w:numId="41" w16cid:durableId="973409758">
    <w:abstractNumId w:val="55"/>
  </w:num>
  <w:num w:numId="42" w16cid:durableId="484784252">
    <w:abstractNumId w:val="86"/>
  </w:num>
  <w:num w:numId="43" w16cid:durableId="903755342">
    <w:abstractNumId w:val="17"/>
  </w:num>
  <w:num w:numId="44" w16cid:durableId="41289956">
    <w:abstractNumId w:val="9"/>
  </w:num>
  <w:num w:numId="45" w16cid:durableId="1075476763">
    <w:abstractNumId w:val="19"/>
  </w:num>
  <w:num w:numId="46" w16cid:durableId="1360352114">
    <w:abstractNumId w:val="105"/>
  </w:num>
  <w:num w:numId="47" w16cid:durableId="351223849">
    <w:abstractNumId w:val="8"/>
  </w:num>
  <w:num w:numId="48" w16cid:durableId="477115010">
    <w:abstractNumId w:val="94"/>
  </w:num>
  <w:num w:numId="49" w16cid:durableId="1408923612">
    <w:abstractNumId w:val="38"/>
  </w:num>
  <w:num w:numId="50" w16cid:durableId="2086491200">
    <w:abstractNumId w:val="99"/>
  </w:num>
  <w:num w:numId="51" w16cid:durableId="1750351162">
    <w:abstractNumId w:val="11"/>
  </w:num>
  <w:num w:numId="52" w16cid:durableId="298002086">
    <w:abstractNumId w:val="24"/>
  </w:num>
  <w:num w:numId="53" w16cid:durableId="1659533951">
    <w:abstractNumId w:val="103"/>
  </w:num>
  <w:num w:numId="54" w16cid:durableId="826483521">
    <w:abstractNumId w:val="20"/>
  </w:num>
  <w:num w:numId="55" w16cid:durableId="637805652">
    <w:abstractNumId w:val="57"/>
  </w:num>
  <w:num w:numId="56" w16cid:durableId="1373577159">
    <w:abstractNumId w:val="64"/>
  </w:num>
  <w:num w:numId="57" w16cid:durableId="1352144501">
    <w:abstractNumId w:val="2"/>
  </w:num>
  <w:num w:numId="58" w16cid:durableId="1233737112">
    <w:abstractNumId w:val="51"/>
  </w:num>
  <w:num w:numId="59" w16cid:durableId="21322991">
    <w:abstractNumId w:val="76"/>
  </w:num>
  <w:num w:numId="60" w16cid:durableId="207499248">
    <w:abstractNumId w:val="15"/>
  </w:num>
  <w:num w:numId="61" w16cid:durableId="1457871186">
    <w:abstractNumId w:val="101"/>
  </w:num>
  <w:num w:numId="62" w16cid:durableId="1544559848">
    <w:abstractNumId w:val="41"/>
  </w:num>
  <w:num w:numId="63" w16cid:durableId="837766007">
    <w:abstractNumId w:val="66"/>
  </w:num>
  <w:num w:numId="64" w16cid:durableId="1591692311">
    <w:abstractNumId w:val="35"/>
  </w:num>
  <w:num w:numId="65" w16cid:durableId="1255163717">
    <w:abstractNumId w:val="5"/>
  </w:num>
  <w:num w:numId="66" w16cid:durableId="1521897071">
    <w:abstractNumId w:val="79"/>
  </w:num>
  <w:num w:numId="67" w16cid:durableId="843668915">
    <w:abstractNumId w:val="1"/>
  </w:num>
  <w:num w:numId="68" w16cid:durableId="1410812977">
    <w:abstractNumId w:val="62"/>
  </w:num>
  <w:num w:numId="69" w16cid:durableId="1214997666">
    <w:abstractNumId w:val="72"/>
  </w:num>
  <w:num w:numId="70" w16cid:durableId="2035618373">
    <w:abstractNumId w:val="30"/>
  </w:num>
  <w:num w:numId="71" w16cid:durableId="167867768">
    <w:abstractNumId w:val="58"/>
  </w:num>
  <w:num w:numId="72" w16cid:durableId="1289355440">
    <w:abstractNumId w:val="88"/>
  </w:num>
  <w:num w:numId="73" w16cid:durableId="373696482">
    <w:abstractNumId w:val="83"/>
  </w:num>
  <w:num w:numId="74" w16cid:durableId="1332174872">
    <w:abstractNumId w:val="81"/>
  </w:num>
  <w:num w:numId="75" w16cid:durableId="1150446056">
    <w:abstractNumId w:val="73"/>
  </w:num>
  <w:num w:numId="76" w16cid:durableId="894512536">
    <w:abstractNumId w:val="98"/>
  </w:num>
  <w:num w:numId="77" w16cid:durableId="1272200317">
    <w:abstractNumId w:val="70"/>
  </w:num>
  <w:num w:numId="78" w16cid:durableId="1491939993">
    <w:abstractNumId w:val="96"/>
  </w:num>
  <w:num w:numId="79" w16cid:durableId="1621765452">
    <w:abstractNumId w:val="100"/>
  </w:num>
  <w:num w:numId="80" w16cid:durableId="10226471">
    <w:abstractNumId w:val="82"/>
  </w:num>
  <w:num w:numId="81" w16cid:durableId="2035111905">
    <w:abstractNumId w:val="10"/>
  </w:num>
  <w:num w:numId="82" w16cid:durableId="511989335">
    <w:abstractNumId w:val="102"/>
  </w:num>
  <w:num w:numId="83" w16cid:durableId="2103868553">
    <w:abstractNumId w:val="54"/>
  </w:num>
  <w:num w:numId="84" w16cid:durableId="1953439141">
    <w:abstractNumId w:val="84"/>
  </w:num>
  <w:num w:numId="85" w16cid:durableId="33770596">
    <w:abstractNumId w:val="74"/>
  </w:num>
  <w:num w:numId="86" w16cid:durableId="1517579377">
    <w:abstractNumId w:val="91"/>
  </w:num>
  <w:num w:numId="87" w16cid:durableId="36318200">
    <w:abstractNumId w:val="61"/>
  </w:num>
  <w:num w:numId="88" w16cid:durableId="53820175">
    <w:abstractNumId w:val="71"/>
  </w:num>
  <w:num w:numId="89" w16cid:durableId="1647666080">
    <w:abstractNumId w:val="22"/>
  </w:num>
  <w:num w:numId="90" w16cid:durableId="862934160">
    <w:abstractNumId w:val="6"/>
  </w:num>
  <w:num w:numId="91" w16cid:durableId="1831214834">
    <w:abstractNumId w:val="77"/>
  </w:num>
  <w:num w:numId="92" w16cid:durableId="1813788288">
    <w:abstractNumId w:val="28"/>
  </w:num>
  <w:num w:numId="93" w16cid:durableId="2140565002">
    <w:abstractNumId w:val="14"/>
  </w:num>
  <w:num w:numId="94" w16cid:durableId="1024358752">
    <w:abstractNumId w:val="32"/>
  </w:num>
  <w:num w:numId="95" w16cid:durableId="592670928">
    <w:abstractNumId w:val="27"/>
  </w:num>
  <w:num w:numId="96" w16cid:durableId="524292217">
    <w:abstractNumId w:val="43"/>
  </w:num>
  <w:num w:numId="97" w16cid:durableId="853152323">
    <w:abstractNumId w:val="4"/>
  </w:num>
  <w:num w:numId="98" w16cid:durableId="965504745">
    <w:abstractNumId w:val="18"/>
  </w:num>
  <w:num w:numId="99" w16cid:durableId="1073433564">
    <w:abstractNumId w:val="90"/>
  </w:num>
  <w:num w:numId="100" w16cid:durableId="145829433">
    <w:abstractNumId w:val="78"/>
  </w:num>
  <w:num w:numId="101" w16cid:durableId="2077775985">
    <w:abstractNumId w:val="34"/>
  </w:num>
  <w:num w:numId="102" w16cid:durableId="1004552680">
    <w:abstractNumId w:val="104"/>
  </w:num>
  <w:num w:numId="103" w16cid:durableId="846332344">
    <w:abstractNumId w:val="48"/>
  </w:num>
  <w:num w:numId="104" w16cid:durableId="429666141">
    <w:abstractNumId w:val="42"/>
  </w:num>
  <w:num w:numId="105" w16cid:durableId="1086145232">
    <w:abstractNumId w:val="7"/>
  </w:num>
  <w:num w:numId="106" w16cid:durableId="1579710327">
    <w:abstractNumId w:val="12"/>
  </w:num>
  <w:num w:numId="107" w16cid:durableId="1383140889">
    <w:abstractNumId w:val="0"/>
  </w:num>
  <w:num w:numId="108" w16cid:durableId="2058509871">
    <w:abstractNumId w:val="95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15FCA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4016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4760A"/>
    <w:rsid w:val="00B52471"/>
    <w:rsid w:val="00B52AF3"/>
    <w:rsid w:val="00B5353E"/>
    <w:rsid w:val="00B53D80"/>
    <w:rsid w:val="00B55A6D"/>
    <w:rsid w:val="00B566DB"/>
    <w:rsid w:val="00B566FC"/>
    <w:rsid w:val="00B58262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1B0575B"/>
    <w:rsid w:val="01C43030"/>
    <w:rsid w:val="02BB8253"/>
    <w:rsid w:val="036BA63D"/>
    <w:rsid w:val="03CD4DF3"/>
    <w:rsid w:val="0754F507"/>
    <w:rsid w:val="07900B37"/>
    <w:rsid w:val="08E577DB"/>
    <w:rsid w:val="09E166C1"/>
    <w:rsid w:val="09FC7EDD"/>
    <w:rsid w:val="0A592C99"/>
    <w:rsid w:val="0B1ED6F3"/>
    <w:rsid w:val="0B2D3243"/>
    <w:rsid w:val="0BC986FA"/>
    <w:rsid w:val="0D7E96BF"/>
    <w:rsid w:val="0DC5DAD9"/>
    <w:rsid w:val="10192887"/>
    <w:rsid w:val="11F50752"/>
    <w:rsid w:val="130A3668"/>
    <w:rsid w:val="13222B04"/>
    <w:rsid w:val="13884AE4"/>
    <w:rsid w:val="1390771F"/>
    <w:rsid w:val="148B5F9B"/>
    <w:rsid w:val="14D7DED5"/>
    <w:rsid w:val="15BFF70D"/>
    <w:rsid w:val="182D18ED"/>
    <w:rsid w:val="182EA0E4"/>
    <w:rsid w:val="1B690A03"/>
    <w:rsid w:val="1BDB975A"/>
    <w:rsid w:val="1C5C1FCC"/>
    <w:rsid w:val="1D61D6BF"/>
    <w:rsid w:val="1DF61D82"/>
    <w:rsid w:val="1E2AF9EF"/>
    <w:rsid w:val="1F701F85"/>
    <w:rsid w:val="1FDE7727"/>
    <w:rsid w:val="20A42317"/>
    <w:rsid w:val="211C09CF"/>
    <w:rsid w:val="2226CB9A"/>
    <w:rsid w:val="2295ACE1"/>
    <w:rsid w:val="22C00B84"/>
    <w:rsid w:val="232D0353"/>
    <w:rsid w:val="24AD8F56"/>
    <w:rsid w:val="25B4F11B"/>
    <w:rsid w:val="25CA8BB1"/>
    <w:rsid w:val="2744ED40"/>
    <w:rsid w:val="284522FA"/>
    <w:rsid w:val="28C4EBC2"/>
    <w:rsid w:val="28D151CA"/>
    <w:rsid w:val="2968AAAB"/>
    <w:rsid w:val="2A730725"/>
    <w:rsid w:val="2AB34325"/>
    <w:rsid w:val="2AE81B6C"/>
    <w:rsid w:val="2B5F4870"/>
    <w:rsid w:val="2DAEC26D"/>
    <w:rsid w:val="2DEE2670"/>
    <w:rsid w:val="2E27538F"/>
    <w:rsid w:val="2EDD85DB"/>
    <w:rsid w:val="3047F2F9"/>
    <w:rsid w:val="30EE382F"/>
    <w:rsid w:val="31498B40"/>
    <w:rsid w:val="331B3661"/>
    <w:rsid w:val="33F9F46B"/>
    <w:rsid w:val="33FD9536"/>
    <w:rsid w:val="34829FE2"/>
    <w:rsid w:val="34E32A04"/>
    <w:rsid w:val="34E656BB"/>
    <w:rsid w:val="355BCFC9"/>
    <w:rsid w:val="36430FDC"/>
    <w:rsid w:val="36697ED4"/>
    <w:rsid w:val="36782086"/>
    <w:rsid w:val="384C7AFC"/>
    <w:rsid w:val="397C3FDC"/>
    <w:rsid w:val="3A5F4331"/>
    <w:rsid w:val="3B305117"/>
    <w:rsid w:val="3B3F7074"/>
    <w:rsid w:val="3BF320CB"/>
    <w:rsid w:val="3C4BF867"/>
    <w:rsid w:val="3DD7C32A"/>
    <w:rsid w:val="3E158FA0"/>
    <w:rsid w:val="3E8D2369"/>
    <w:rsid w:val="3EA2E3B0"/>
    <w:rsid w:val="4021DA75"/>
    <w:rsid w:val="405A2D3D"/>
    <w:rsid w:val="40C7679C"/>
    <w:rsid w:val="40D4B62D"/>
    <w:rsid w:val="423ADDAF"/>
    <w:rsid w:val="428C567D"/>
    <w:rsid w:val="437C8DF1"/>
    <w:rsid w:val="4467E76E"/>
    <w:rsid w:val="44C7F91F"/>
    <w:rsid w:val="4723EC38"/>
    <w:rsid w:val="494573A9"/>
    <w:rsid w:val="4A4EE16D"/>
    <w:rsid w:val="4A7DA247"/>
    <w:rsid w:val="4B7C5F03"/>
    <w:rsid w:val="4CA7D158"/>
    <w:rsid w:val="4DB36808"/>
    <w:rsid w:val="4F4AE36E"/>
    <w:rsid w:val="502E94AA"/>
    <w:rsid w:val="50F5A220"/>
    <w:rsid w:val="520FD2FF"/>
    <w:rsid w:val="523615CB"/>
    <w:rsid w:val="52F7BC22"/>
    <w:rsid w:val="542D9229"/>
    <w:rsid w:val="5473109D"/>
    <w:rsid w:val="547FFFCA"/>
    <w:rsid w:val="54A2678D"/>
    <w:rsid w:val="56A2D174"/>
    <w:rsid w:val="571DF3D4"/>
    <w:rsid w:val="5728C8A9"/>
    <w:rsid w:val="58CE6B43"/>
    <w:rsid w:val="5BAAD6DE"/>
    <w:rsid w:val="5BBA83CE"/>
    <w:rsid w:val="5BE3AC59"/>
    <w:rsid w:val="5CA95D41"/>
    <w:rsid w:val="5FF5A179"/>
    <w:rsid w:val="6028910D"/>
    <w:rsid w:val="617415E2"/>
    <w:rsid w:val="621348E1"/>
    <w:rsid w:val="6338A871"/>
    <w:rsid w:val="64BE59D8"/>
    <w:rsid w:val="65029176"/>
    <w:rsid w:val="65D8B448"/>
    <w:rsid w:val="66577973"/>
    <w:rsid w:val="6671B8A8"/>
    <w:rsid w:val="67078B99"/>
    <w:rsid w:val="6732F025"/>
    <w:rsid w:val="67E1DF55"/>
    <w:rsid w:val="696FD091"/>
    <w:rsid w:val="6B7EB7FC"/>
    <w:rsid w:val="6C6FCE45"/>
    <w:rsid w:val="6DB5DC89"/>
    <w:rsid w:val="6F1A9EC7"/>
    <w:rsid w:val="705D5852"/>
    <w:rsid w:val="71AF9657"/>
    <w:rsid w:val="71B49A47"/>
    <w:rsid w:val="728B0407"/>
    <w:rsid w:val="7316B01D"/>
    <w:rsid w:val="75596477"/>
    <w:rsid w:val="75CE2E17"/>
    <w:rsid w:val="76362273"/>
    <w:rsid w:val="77632673"/>
    <w:rsid w:val="789D68D4"/>
    <w:rsid w:val="78EC9459"/>
    <w:rsid w:val="7B1923F1"/>
    <w:rsid w:val="7BB0AEBE"/>
    <w:rsid w:val="7CA3B93D"/>
    <w:rsid w:val="7D197C35"/>
    <w:rsid w:val="7DD3F5F9"/>
    <w:rsid w:val="7EB2B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EDBF55"/>
  <w15:chartTrackingRefBased/>
  <w15:docId w15:val="{78530384-5D15-406E-B91C-C5893BB3F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val="pt-BR"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arte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arte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arte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acommarca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Lista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Listacommarcas2">
    <w:name w:val="List Bullet 2"/>
    <w:basedOn w:val="Listacommarca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ndice1">
    <w:name w:val="toc 1"/>
    <w:basedOn w:val="Normal"/>
    <w:next w:val="Normal"/>
    <w:uiPriority w:val="39"/>
  </w:style>
  <w:style w:type="paragraph" w:styleId="ndice2">
    <w:name w:val="toc 2"/>
    <w:basedOn w:val="Normal"/>
    <w:next w:val="Normal"/>
    <w:uiPriority w:val="39"/>
    <w:pPr>
      <w:ind w:left="200"/>
    </w:pPr>
  </w:style>
  <w:style w:type="paragraph" w:styleId="ndice3">
    <w:name w:val="toc 3"/>
    <w:basedOn w:val="Normal"/>
    <w:next w:val="Normal"/>
    <w:uiPriority w:val="39"/>
    <w:pPr>
      <w:ind w:left="400"/>
    </w:pPr>
  </w:style>
  <w:style w:type="paragraph" w:styleId="ndice4">
    <w:name w:val="toc 4"/>
    <w:basedOn w:val="Normal"/>
    <w:next w:val="Normal"/>
    <w:uiPriority w:val="39"/>
    <w:pPr>
      <w:ind w:left="600"/>
    </w:pPr>
  </w:style>
  <w:style w:type="paragraph" w:styleId="ndice5">
    <w:name w:val="toc 5"/>
    <w:basedOn w:val="Normal"/>
    <w:next w:val="Normal"/>
    <w:uiPriority w:val="39"/>
    <w:pPr>
      <w:ind w:left="800"/>
    </w:pPr>
  </w:style>
  <w:style w:type="paragraph" w:styleId="ndice6">
    <w:name w:val="toc 6"/>
    <w:basedOn w:val="Normal"/>
    <w:next w:val="Normal"/>
    <w:uiPriority w:val="39"/>
    <w:pPr>
      <w:ind w:left="1000"/>
    </w:pPr>
  </w:style>
  <w:style w:type="paragraph" w:styleId="ndice7">
    <w:name w:val="toc 7"/>
    <w:basedOn w:val="Normal"/>
    <w:next w:val="Normal"/>
    <w:uiPriority w:val="39"/>
    <w:pPr>
      <w:ind w:left="1200"/>
    </w:pPr>
  </w:style>
  <w:style w:type="paragraph" w:styleId="ndice8">
    <w:name w:val="toc 8"/>
    <w:basedOn w:val="Normal"/>
    <w:next w:val="Normal"/>
    <w:uiPriority w:val="39"/>
    <w:pPr>
      <w:ind w:left="1400"/>
    </w:pPr>
  </w:style>
  <w:style w:type="paragraph" w:styleId="ndice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elhaColorida-Cor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arte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anumerada2">
    <w:name w:val="List Number 2"/>
    <w:basedOn w:val="Lista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val="pt-BR"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Avan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Listacommarcas3">
    <w:name w:val="List Bullet 3"/>
    <w:basedOn w:val="Listacommarcas"/>
    <w:autoRedefine/>
    <w:pPr>
      <w:ind w:left="1440"/>
    </w:pPr>
  </w:style>
  <w:style w:type="paragraph" w:styleId="Listadecont">
    <w:name w:val="List Continue"/>
    <w:basedOn w:val="Lista"/>
    <w:pPr>
      <w:tabs>
        <w:tab w:val="clear" w:pos="720"/>
      </w:tabs>
      <w:spacing w:after="160"/>
    </w:pPr>
  </w:style>
  <w:style w:type="paragraph" w:styleId="Listadecont2">
    <w:name w:val="List Continue 2"/>
    <w:basedOn w:val="Listadecont"/>
    <w:pPr>
      <w:ind w:left="1080"/>
    </w:pPr>
  </w:style>
  <w:style w:type="paragraph" w:styleId="Listadecont3">
    <w:name w:val="List Continue 3"/>
    <w:basedOn w:val="Listadecont"/>
    <w:pPr>
      <w:ind w:left="1440"/>
    </w:pPr>
  </w:style>
  <w:style w:type="paragraph" w:styleId="Listanumerada3">
    <w:name w:val="List Number 3"/>
    <w:basedOn w:val="Lista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Avan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Listanumerada4">
    <w:name w:val="List Number 4"/>
    <w:basedOn w:val="Lista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anumerada5">
    <w:name w:val="List Number 5"/>
    <w:basedOn w:val="Lista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e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arter" w:customStyle="1">
    <w:name w:val="Texto de comentário Caráte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arter"/>
    <w:link w:val="Assuntode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elha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Cor1">
    <w:name w:val="Colorful List Accent 1"/>
    <w:basedOn w:val="Normal"/>
    <w:uiPriority w:val="34"/>
    <w:qFormat/>
    <w:rsid w:val="00CB29FB"/>
    <w:pPr>
      <w:ind w:left="708"/>
    </w:pPr>
  </w:style>
  <w:style w:type="character" w:styleId="Ttulo5Carter" w:customStyle="1">
    <w:name w:val="Título 5 Caráter"/>
    <w:link w:val="Ttulo5"/>
    <w:rsid w:val="00C05D66"/>
    <w:rPr>
      <w:rFonts w:ascii="Arial" w:hAnsi="Arial"/>
      <w:b/>
      <w:kern w:val="28"/>
    </w:rPr>
  </w:style>
  <w:style w:type="character" w:styleId="CorpodetextoCarter" w:customStyle="1">
    <w:name w:val="Corpo de texto Caráter"/>
    <w:link w:val="Corpodetexto"/>
    <w:rsid w:val="00951735"/>
    <w:rPr>
      <w:sz w:val="24"/>
      <w:szCs w:val="24"/>
    </w:rPr>
  </w:style>
  <w:style w:type="character" w:styleId="Ttulo6Carter" w:customStyle="1">
    <w:name w:val="Título 6 Caráter"/>
    <w:link w:val="Ttulo6"/>
    <w:rsid w:val="008063A7"/>
    <w:rPr>
      <w:rFonts w:ascii="Arial" w:hAnsi="Arial"/>
      <w:b/>
      <w:i/>
      <w:kern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Id1912763112" /><Relationship Type="http://schemas.openxmlformats.org/officeDocument/2006/relationships/image" Target="/media/image2.png" Id="rId1708539659" /><Relationship Type="http://schemas.openxmlformats.org/officeDocument/2006/relationships/image" Target="/media/image3.png" Id="rId660271448" /><Relationship Type="http://schemas.openxmlformats.org/officeDocument/2006/relationships/image" Target="/media/image4.png" Id="rId1813971693" /><Relationship Type="http://schemas.openxmlformats.org/officeDocument/2006/relationships/image" Target="/media/image5.png" Id="rId1637911844" /><Relationship Type="http://schemas.openxmlformats.org/officeDocument/2006/relationships/image" Target="/media/image6.png" Id="rId1347061108" /><Relationship Type="http://schemas.openxmlformats.org/officeDocument/2006/relationships/image" Target="/media/image7.png" Id="rId197252056" /><Relationship Type="http://schemas.openxmlformats.org/officeDocument/2006/relationships/image" Target="/media/image8.png" Id="rId762063235" /><Relationship Type="http://schemas.openxmlformats.org/officeDocument/2006/relationships/image" Target="/media/image9.png" Id="rId12900245" /><Relationship Type="http://schemas.openxmlformats.org/officeDocument/2006/relationships/image" Target="/media/imagea.png" Id="rId2116622638" /><Relationship Type="http://schemas.openxmlformats.org/officeDocument/2006/relationships/image" Target="/media/imageb.png" Id="rId372925359" /><Relationship Type="http://schemas.openxmlformats.org/officeDocument/2006/relationships/header" Target="header3.xml" Id="R5d560f85d3ba41b8" /><Relationship Type="http://schemas.openxmlformats.org/officeDocument/2006/relationships/footer" Target="footer3.xml" Id="Rc24e6939d12e461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Usuário Convidado</lastModifiedBy>
  <revision>1133</revision>
  <lastPrinted>1601-01-01T00:00:00.0000000Z</lastPrinted>
  <dcterms:created xsi:type="dcterms:W3CDTF">2025-09-22T22:31:00.0000000Z</dcterms:created>
  <dcterms:modified xsi:type="dcterms:W3CDTF">2025-09-23T01:25:38.3318768Z</dcterms:modified>
</coreProperties>
</file>